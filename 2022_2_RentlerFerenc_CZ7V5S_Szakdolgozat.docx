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7C2780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C2780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7C2780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C2780">
        <w:rPr>
          <w:rFonts w:cs="Times New Roman"/>
          <w:sz w:val="32"/>
          <w:szCs w:val="28"/>
        </w:rPr>
        <w:t>Műszaki Informatikai Kar</w:t>
      </w:r>
    </w:p>
    <w:p w14:paraId="5F386480" w14:textId="65501085" w:rsidR="0091475E" w:rsidRPr="007C2780" w:rsidRDefault="00274622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C2780">
        <w:rPr>
          <w:rFonts w:cs="Times New Roman"/>
          <w:sz w:val="32"/>
          <w:szCs w:val="28"/>
        </w:rPr>
        <w:t>Matematika Tanszék</w:t>
      </w:r>
      <w:r w:rsidRPr="007C2780">
        <w:rPr>
          <w:rFonts w:cs="Times New Roman"/>
          <w:sz w:val="32"/>
          <w:szCs w:val="28"/>
        </w:rPr>
        <w:br/>
        <w:t>Programtervezező Informatikus</w:t>
      </w:r>
    </w:p>
    <w:p w14:paraId="384C442D" w14:textId="2AF0F8AD" w:rsidR="0091475E" w:rsidRPr="007C2780" w:rsidRDefault="004F4C35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C2780">
        <w:rPr>
          <w:rFonts w:cs="Times New Roman"/>
          <w:b/>
          <w:sz w:val="52"/>
          <w:szCs w:val="48"/>
        </w:rPr>
        <w:t>SZAKDOLGOZAT</w:t>
      </w:r>
      <w:r w:rsidR="00274622" w:rsidRPr="007C2780">
        <w:rPr>
          <w:rFonts w:cs="Times New Roman"/>
          <w:b/>
          <w:sz w:val="52"/>
          <w:szCs w:val="48"/>
        </w:rPr>
        <w:br/>
      </w:r>
      <w:r w:rsidRPr="007C2780">
        <w:rPr>
          <w:rFonts w:cs="Times New Roman"/>
          <w:b/>
          <w:sz w:val="36"/>
          <w:szCs w:val="32"/>
        </w:rPr>
        <w:t>United Unies</w:t>
      </w:r>
    </w:p>
    <w:p w14:paraId="60E0358F" w14:textId="145A435E" w:rsidR="0091475E" w:rsidRPr="007C2780" w:rsidRDefault="004F4C35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C2780">
        <w:rPr>
          <w:rFonts w:cs="Times New Roman"/>
          <w:b/>
          <w:sz w:val="36"/>
          <w:szCs w:val="32"/>
        </w:rPr>
        <w:t>Rentler Ferenc</w:t>
      </w:r>
    </w:p>
    <w:p w14:paraId="1473862B" w14:textId="31237F31" w:rsidR="0091475E" w:rsidRPr="007C2780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C2780">
        <w:rPr>
          <w:rFonts w:cs="Times New Roman"/>
          <w:sz w:val="32"/>
          <w:szCs w:val="28"/>
        </w:rPr>
        <w:t xml:space="preserve">Témavezető: </w:t>
      </w:r>
      <w:r w:rsidR="004F4C35" w:rsidRPr="007C2780">
        <w:rPr>
          <w:rFonts w:cs="Times New Roman"/>
          <w:sz w:val="32"/>
          <w:szCs w:val="28"/>
        </w:rPr>
        <w:t>Pozsgai Tamás</w:t>
      </w:r>
    </w:p>
    <w:p w14:paraId="2EEEE395" w14:textId="79B99CAB" w:rsidR="00037D0C" w:rsidRPr="007C2780" w:rsidRDefault="00037D0C" w:rsidP="00E83FB4">
      <w:pPr>
        <w:ind w:firstLine="0"/>
        <w:jc w:val="center"/>
        <w:rPr>
          <w:rFonts w:cs="Times New Roman"/>
          <w:sz w:val="32"/>
          <w:szCs w:val="28"/>
        </w:rPr>
      </w:pPr>
      <w:r w:rsidRPr="007C2780">
        <w:rPr>
          <w:rFonts w:cs="Times New Roman"/>
          <w:sz w:val="32"/>
          <w:szCs w:val="28"/>
        </w:rPr>
        <w:t xml:space="preserve">Külső/belső konzulens: </w:t>
      </w:r>
      <w:r w:rsidR="004F4C35" w:rsidRPr="007C2780">
        <w:rPr>
          <w:rFonts w:cs="Times New Roman"/>
          <w:sz w:val="32"/>
          <w:szCs w:val="28"/>
        </w:rPr>
        <w:t>Pozsgai Tamás</w:t>
      </w:r>
    </w:p>
    <w:p w14:paraId="1D9D9B4E" w14:textId="18F96466" w:rsidR="00791D1B" w:rsidRPr="007C2780" w:rsidRDefault="004F4C35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C2780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C2780">
        <w:rPr>
          <w:rFonts w:cs="Times New Roman"/>
          <w:sz w:val="32"/>
          <w:szCs w:val="28"/>
        </w:rPr>
        <w:t>2023</w:t>
      </w:r>
    </w:p>
    <w:p w14:paraId="425BC073" w14:textId="77777777" w:rsidR="00EC7547" w:rsidRPr="007C2780" w:rsidRDefault="00572DF2" w:rsidP="00674F6E">
      <w:pPr>
        <w:pStyle w:val="Cm"/>
      </w:pPr>
      <w:r w:rsidRPr="007C2780">
        <w:lastRenderedPageBreak/>
        <w:t>Témakiírás</w:t>
      </w:r>
    </w:p>
    <w:p w14:paraId="0216CA4B" w14:textId="77777777" w:rsidR="00037D0C" w:rsidRPr="007C2780" w:rsidRDefault="00037D0C" w:rsidP="00FF0769">
      <w:r w:rsidRPr="007C2780"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7C2780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Pr="007C2780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RPr="007C2780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Pr="007C2780" w:rsidRDefault="00EF6CAA" w:rsidP="009F025B">
      <w:pPr>
        <w:pStyle w:val="Cm"/>
        <w:spacing w:after="480" w:line="360" w:lineRule="auto"/>
      </w:pPr>
      <w:bookmarkStart w:id="1" w:name="_Toc68948683"/>
      <w:bookmarkEnd w:id="0"/>
      <w:r w:rsidRPr="007C2780">
        <w:lastRenderedPageBreak/>
        <w:t xml:space="preserve">Hallgatói nyilatkozat </w:t>
      </w:r>
    </w:p>
    <w:p w14:paraId="525392F7" w14:textId="1882FC7F" w:rsidR="0033258A" w:rsidRPr="007C2780" w:rsidRDefault="0033258A" w:rsidP="00037D0C">
      <w:pPr>
        <w:pStyle w:val="Firstparagraph"/>
      </w:pPr>
      <w:r w:rsidRPr="007C2780">
        <w:t xml:space="preserve">Alulírott </w:t>
      </w:r>
      <w:r w:rsidR="004F4C35" w:rsidRPr="007C2780">
        <w:t xml:space="preserve">Rentler Ferenc </w:t>
      </w:r>
      <w:r w:rsidRPr="007C2780">
        <w:t xml:space="preserve">hallgató kijelentem, hogy a dolgozatot a Pannon Egyetem </w:t>
      </w:r>
      <w:r w:rsidR="004F4C35" w:rsidRPr="007C2780">
        <w:t>Matematika Tanszék</w:t>
      </w:r>
      <w:r w:rsidR="00CF499E" w:rsidRPr="007C2780">
        <w:t>én</w:t>
      </w:r>
      <w:r w:rsidRPr="007C2780">
        <w:t xml:space="preserve"> készítettem a </w:t>
      </w:r>
      <w:r w:rsidR="004F4C35" w:rsidRPr="007C2780">
        <w:t>Programtervező Informatikus</w:t>
      </w:r>
      <w:r w:rsidRPr="007C2780">
        <w:t xml:space="preserve"> végzettség megszerzése érdekében.</w:t>
      </w:r>
    </w:p>
    <w:p w14:paraId="6B39F50E" w14:textId="77777777" w:rsidR="0033258A" w:rsidRPr="007C2780" w:rsidRDefault="0033258A" w:rsidP="008B7EA5">
      <w:r w:rsidRPr="007C2780">
        <w:t xml:space="preserve">Kijelentem, hogy a dolgozatban lévő érdemi rész saját munkám eredménye, az érdemi részen kívül csak a hivatkozott forrásokat (szakirodalom, </w:t>
      </w:r>
      <w:r w:rsidR="00572DF2" w:rsidRPr="007C2780">
        <w:t>eszközök</w:t>
      </w:r>
      <w:r w:rsidRPr="007C2780">
        <w:t xml:space="preserve"> stb.) használtam fel.</w:t>
      </w:r>
    </w:p>
    <w:p w14:paraId="297B066F" w14:textId="77777777" w:rsidR="0033258A" w:rsidRPr="007C2780" w:rsidRDefault="0033258A" w:rsidP="008B7EA5">
      <w:r w:rsidRPr="007C2780">
        <w:t xml:space="preserve">Tudomásul veszem, hogy a dolgozatban foglalt eredményeket a Pannon Egyetem, </w:t>
      </w:r>
      <w:r w:rsidR="008B7EA5" w:rsidRPr="007C2780">
        <w:t>v</w:t>
      </w:r>
      <w:r w:rsidRPr="007C2780">
        <w:t>alamint a feladatot kiíró szervezeti egység saját céljaira szabadon felhasználhatja.</w:t>
      </w:r>
    </w:p>
    <w:p w14:paraId="6FB29CF9" w14:textId="19175915" w:rsidR="0033258A" w:rsidRPr="007C2780" w:rsidRDefault="00B35A4D" w:rsidP="00B35A4D">
      <w:pPr>
        <w:spacing w:before="600" w:after="72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Dátum: </w:t>
      </w:r>
      <w:r w:rsidR="004F4C35" w:rsidRPr="007C2780">
        <w:rPr>
          <w:rFonts w:cs="Times New Roman"/>
          <w:szCs w:val="24"/>
        </w:rPr>
        <w:t>Szántód</w:t>
      </w:r>
      <w:r w:rsidR="0033258A" w:rsidRPr="007C2780">
        <w:rPr>
          <w:rFonts w:cs="Times New Roman"/>
          <w:szCs w:val="24"/>
        </w:rPr>
        <w:t xml:space="preserve">, </w:t>
      </w:r>
      <w:r w:rsidR="004F4C35" w:rsidRPr="007C2780">
        <w:rPr>
          <w:rFonts w:cs="Times New Roman"/>
          <w:szCs w:val="24"/>
        </w:rPr>
        <w:t>2023.04.21</w:t>
      </w:r>
    </w:p>
    <w:p w14:paraId="323CF5B1" w14:textId="77777777" w:rsidR="00037D0C" w:rsidRPr="007C2780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ab/>
      </w:r>
      <w:r w:rsidRPr="007C2780">
        <w:rPr>
          <w:rFonts w:cs="Times New Roman"/>
          <w:szCs w:val="24"/>
        </w:rPr>
        <w:tab/>
      </w:r>
    </w:p>
    <w:p w14:paraId="67AA5D3E" w14:textId="48761E87" w:rsidR="0033258A" w:rsidRPr="007C2780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 w:rsidRPr="007C2780">
        <w:rPr>
          <w:rFonts w:eastAsia="Times New Roman"/>
          <w:i/>
        </w:rPr>
        <w:tab/>
      </w:r>
      <w:r w:rsidR="004F4C35" w:rsidRPr="007C2780">
        <w:rPr>
          <w:rFonts w:eastAsia="Times New Roman"/>
          <w:i/>
        </w:rPr>
        <w:t>Rentler Ferenc</w:t>
      </w:r>
    </w:p>
    <w:p w14:paraId="0DC7FA7A" w14:textId="77777777" w:rsidR="003601AC" w:rsidRPr="007C2780" w:rsidRDefault="003601AC" w:rsidP="009F025B">
      <w:pPr>
        <w:pStyle w:val="Cm"/>
        <w:spacing w:after="480" w:line="360" w:lineRule="auto"/>
      </w:pPr>
      <w:r w:rsidRPr="007C2780">
        <w:lastRenderedPageBreak/>
        <w:t>Témavezetői nyilatkozat</w:t>
      </w:r>
    </w:p>
    <w:p w14:paraId="4BE0E3D3" w14:textId="0478D714" w:rsidR="0033258A" w:rsidRPr="007C2780" w:rsidRDefault="0033258A" w:rsidP="00037D0C">
      <w:pPr>
        <w:pStyle w:val="Firstparagraph"/>
      </w:pPr>
      <w:r w:rsidRPr="007C2780">
        <w:t xml:space="preserve">Alulírott </w:t>
      </w:r>
      <w:r w:rsidR="004F4C35" w:rsidRPr="007C2780">
        <w:t>Pozsgai Tamás</w:t>
      </w:r>
      <w:r w:rsidR="004F4C35" w:rsidRPr="007C2780">
        <w:rPr>
          <w:rFonts w:eastAsia="Times New Roman"/>
          <w:iCs/>
        </w:rPr>
        <w:t xml:space="preserve"> </w:t>
      </w:r>
      <w:r w:rsidRPr="007C2780">
        <w:t xml:space="preserve">témavezető kijelentem, hogy a dolgozatot </w:t>
      </w:r>
      <w:r w:rsidR="004F4C35" w:rsidRPr="007C2780">
        <w:rPr>
          <w:rFonts w:eastAsia="Times New Roman"/>
          <w:i/>
        </w:rPr>
        <w:t xml:space="preserve">Rentler Ferenc </w:t>
      </w:r>
      <w:r w:rsidRPr="007C2780">
        <w:t xml:space="preserve">a Pannon Egyetem </w:t>
      </w:r>
      <w:r w:rsidR="007C2780" w:rsidRPr="007C2780">
        <w:rPr>
          <w:rFonts w:eastAsia="Times New Roman"/>
          <w:iCs/>
        </w:rPr>
        <w:t>Matematika</w:t>
      </w:r>
      <w:r w:rsidR="004F4C35" w:rsidRPr="007C2780">
        <w:rPr>
          <w:rFonts w:eastAsia="Times New Roman"/>
          <w:iCs/>
        </w:rPr>
        <w:t xml:space="preserve"> Tanszék </w:t>
      </w:r>
      <w:r w:rsidR="00CF499E" w:rsidRPr="007C2780">
        <w:rPr>
          <w:rFonts w:eastAsia="Times New Roman"/>
          <w:iCs/>
        </w:rPr>
        <w:t>én</w:t>
      </w:r>
      <w:r w:rsidRPr="007C2780">
        <w:t xml:space="preserve"> készítette </w:t>
      </w:r>
      <w:r w:rsidR="004F4C35" w:rsidRPr="007C2780">
        <w:t xml:space="preserve">Programtervező Informatikus </w:t>
      </w:r>
      <w:r w:rsidRPr="007C2780">
        <w:t>végzettség megszerzése érdekében.</w:t>
      </w:r>
    </w:p>
    <w:p w14:paraId="0D90F6C3" w14:textId="77777777" w:rsidR="0033258A" w:rsidRPr="007C2780" w:rsidRDefault="0033258A" w:rsidP="003601AC">
      <w:r w:rsidRPr="007C2780">
        <w:t>Kijelentem, hogy a dolgozat védésre bocsátását engedélyezem.</w:t>
      </w:r>
    </w:p>
    <w:p w14:paraId="0D5759E7" w14:textId="32850F33" w:rsidR="0033258A" w:rsidRPr="007C2780" w:rsidRDefault="00B35A4D" w:rsidP="00B35A4D">
      <w:pPr>
        <w:spacing w:before="600" w:after="72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Dátum: </w:t>
      </w:r>
      <w:r w:rsidR="0033258A" w:rsidRPr="007C2780">
        <w:rPr>
          <w:rFonts w:cs="Times New Roman"/>
          <w:szCs w:val="24"/>
        </w:rPr>
        <w:t xml:space="preserve">Veszprém, </w:t>
      </w:r>
      <w:r w:rsidR="004F4C35" w:rsidRPr="007C2780">
        <w:rPr>
          <w:rFonts w:cs="Times New Roman"/>
          <w:szCs w:val="24"/>
        </w:rPr>
        <w:t>2023.</w:t>
      </w:r>
    </w:p>
    <w:p w14:paraId="6B20BC32" w14:textId="77777777" w:rsidR="00674F6E" w:rsidRPr="007C2780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ab/>
      </w:r>
      <w:r w:rsidRPr="007C2780">
        <w:rPr>
          <w:rFonts w:cs="Times New Roman"/>
          <w:szCs w:val="24"/>
        </w:rPr>
        <w:tab/>
      </w:r>
    </w:p>
    <w:p w14:paraId="61E0BCBA" w14:textId="020B3A5D" w:rsidR="00674F6E" w:rsidRPr="007C2780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 w:rsidRPr="007C2780">
        <w:rPr>
          <w:rFonts w:eastAsia="Times New Roman"/>
          <w:i/>
        </w:rPr>
        <w:tab/>
      </w:r>
      <w:r w:rsidR="004F4C35" w:rsidRPr="007C2780">
        <w:rPr>
          <w:rFonts w:eastAsia="Times New Roman"/>
          <w:i/>
        </w:rPr>
        <w:t>Pozsgai Tamás</w:t>
      </w:r>
    </w:p>
    <w:p w14:paraId="05B52170" w14:textId="6F83A7BA" w:rsidR="0091475E" w:rsidRDefault="0091475E" w:rsidP="009F025B">
      <w:pPr>
        <w:pStyle w:val="Title1"/>
      </w:pPr>
      <w:r w:rsidRPr="007C2780">
        <w:lastRenderedPageBreak/>
        <w:t>Köszönetnyilvánítás</w:t>
      </w:r>
      <w:bookmarkEnd w:id="1"/>
    </w:p>
    <w:p w14:paraId="39398D93" w14:textId="17CCA26F" w:rsidR="000D0142" w:rsidRDefault="000D0142" w:rsidP="00DB059D">
      <w:pPr>
        <w:pStyle w:val="Firstparagraph"/>
        <w:rPr>
          <w:lang w:val="en-GB"/>
        </w:rPr>
      </w:pPr>
      <w:r>
        <w:rPr>
          <w:lang w:val="en-GB"/>
        </w:rPr>
        <w:t>Szeretném megköszönni témavezetőmnek és konzulensemnek, Pozsgai Tamásnak az hasznos tanácsokat és ötleteket amiket a félév folyamán adott a siker szakdolgozat elkésztítése érdekében.</w:t>
      </w:r>
    </w:p>
    <w:p w14:paraId="20803532" w14:textId="77777777" w:rsidR="00DB059D" w:rsidRPr="00DB059D" w:rsidRDefault="00DB059D" w:rsidP="00DB059D">
      <w:pPr>
        <w:rPr>
          <w:lang w:val="en-GB"/>
        </w:rPr>
      </w:pPr>
    </w:p>
    <w:p w14:paraId="7C5E4622" w14:textId="1B2DEF9B" w:rsidR="000D0142" w:rsidRDefault="00DB059D" w:rsidP="000D0142">
      <w:pPr>
        <w:ind w:firstLine="0"/>
      </w:pPr>
      <w:r>
        <w:rPr>
          <w:lang w:val="en-GB"/>
        </w:rPr>
        <w:t>Továbbá</w:t>
      </w:r>
      <w:r w:rsidR="000D0142">
        <w:t xml:space="preserve"> köszönetet szeretnék mondani a szüleimnek és a páromnak, akik tanulmányaim során végig segítettek és ösztönöztek az egyetemi tanulmányaim és a szakdolgozatom elkészítése folyamán.</w:t>
      </w:r>
    </w:p>
    <w:p w14:paraId="4C4DC667" w14:textId="77777777" w:rsidR="00DB059D" w:rsidRPr="000D0142" w:rsidRDefault="00DB059D" w:rsidP="000D0142">
      <w:pPr>
        <w:ind w:firstLine="0"/>
        <w:rPr>
          <w:lang w:val="en-GB"/>
        </w:rPr>
      </w:pPr>
    </w:p>
    <w:p w14:paraId="5C566E7C" w14:textId="54798E47" w:rsidR="00DB059D" w:rsidRDefault="00DB059D" w:rsidP="00DB059D">
      <w:pPr>
        <w:pStyle w:val="Firstparagraph"/>
        <w:rPr>
          <w:lang w:val="en-GB"/>
        </w:rPr>
      </w:pPr>
      <w:r>
        <w:rPr>
          <w:lang w:val="en-GB"/>
        </w:rPr>
        <w:t>Végül szeretném megköszönni barátaimnak és hallgató társaimnak a sok hasznos tanácsot és élményt amit az egyetemi éveim alatt szereztem.</w:t>
      </w:r>
    </w:p>
    <w:p w14:paraId="01C4C2E4" w14:textId="77777777" w:rsidR="00DB059D" w:rsidRPr="00A26A40" w:rsidRDefault="00DB059D" w:rsidP="00DB059D">
      <w:pPr>
        <w:ind w:firstLine="0"/>
        <w:rPr>
          <w:lang w:val="en-GB"/>
        </w:rPr>
      </w:pPr>
    </w:p>
    <w:p w14:paraId="272A046D" w14:textId="45F5AE07" w:rsidR="0091475E" w:rsidRDefault="0091475E" w:rsidP="009F025B">
      <w:pPr>
        <w:pStyle w:val="Title1"/>
      </w:pPr>
      <w:bookmarkStart w:id="2" w:name="_Toc68948684"/>
      <w:r w:rsidRPr="007C2780">
        <w:lastRenderedPageBreak/>
        <w:t>Tartalmi összefoglaló</w:t>
      </w:r>
      <w:bookmarkEnd w:id="2"/>
    </w:p>
    <w:p w14:paraId="6797B16C" w14:textId="3B516C8F" w:rsidR="00080AF2" w:rsidRDefault="00080AF2" w:rsidP="00037D0C">
      <w:pPr>
        <w:pStyle w:val="Firstparagraph"/>
        <w:rPr>
          <w:lang w:val="en-GB"/>
        </w:rPr>
      </w:pPr>
      <w:r>
        <w:rPr>
          <w:lang w:val="en-GB"/>
        </w:rPr>
        <w:t>A feladat</w:t>
      </w:r>
      <w:r w:rsidR="00C34C3B">
        <w:rPr>
          <w:lang w:val="en-GB"/>
        </w:rPr>
        <w:t>:</w:t>
      </w:r>
    </w:p>
    <w:p w14:paraId="3DBE8B35" w14:textId="4445FED8" w:rsidR="00C34C3B" w:rsidRDefault="00C34C3B" w:rsidP="00F34E5B">
      <w:r w:rsidRPr="00C34C3B">
        <w:t>Egy weboldal készítése amely magába foglalja a köszöntő oldalán a karok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C34C3B">
        <w:t xml:space="preserve">történetét érdekesebb információkat, segít az egyetem területén tájékozódni térkép es útvonal tervezéssel illetve a különböző </w:t>
      </w:r>
      <w:r>
        <w:t xml:space="preserve">fő egyetemi </w:t>
      </w:r>
      <w:r w:rsidRPr="00C34C3B">
        <w:t>épületek bejáratának megjelölésével illetve r</w:t>
      </w:r>
      <w:r w:rsidR="00D246FE">
        <w:t>övid tájékoztatóval az adott épületről</w:t>
      </w:r>
      <w:r w:rsidR="00F34E5B">
        <w:t xml:space="preserve"> és </w:t>
      </w:r>
      <w:r w:rsidR="00F34E5B" w:rsidRPr="00C34C3B">
        <w:t>ezenfelül bemutatja Veszprém</w:t>
      </w:r>
      <w:r w:rsidR="00F34E5B">
        <w:t xml:space="preserve"> és környéke</w:t>
      </w:r>
      <w:r w:rsidR="00F34E5B" w:rsidRPr="00C34C3B">
        <w:t xml:space="preserve"> érdekességeit szintén térkép</w:t>
      </w:r>
      <w:r w:rsidR="00F34E5B">
        <w:t>es hely</w:t>
      </w:r>
      <w:r w:rsidR="00F34E5B" w:rsidRPr="00C34C3B">
        <w:t>megközelítéssel</w:t>
      </w:r>
      <w:r w:rsidRPr="00C34C3B">
        <w:t xml:space="preserve">, lehetőséget nyújt a diákoknak regisztrációra majd bejelentkezésre ezzel lehetővé teszi az </w:t>
      </w:r>
      <w:r w:rsidR="00F34E5B">
        <w:t>órarend felöltését amit neptunból letöltve tud importálni és a törlésig megtekintheti google callendar segítségével, illetve regisztráció után</w:t>
      </w:r>
      <w:r w:rsidRPr="00C34C3B">
        <w:t xml:space="preserve"> lehetőséget is biztosít </w:t>
      </w:r>
      <w:r w:rsidR="00F34E5B">
        <w:t>a későbbi adat módosításra ha változnának  felhasználó adatai.</w:t>
      </w:r>
    </w:p>
    <w:p w14:paraId="4C4E7624" w14:textId="3BF06B57" w:rsidR="00F34E5B" w:rsidRDefault="00F34E5B" w:rsidP="00F34E5B"/>
    <w:p w14:paraId="1152BD21" w14:textId="77777777" w:rsidR="00F34E5B" w:rsidRPr="00C34C3B" w:rsidRDefault="00F34E5B" w:rsidP="00F34E5B"/>
    <w:p w14:paraId="11F88A7D" w14:textId="5A2F6738" w:rsidR="00D41BAC" w:rsidRPr="007C2780" w:rsidRDefault="004B05C5" w:rsidP="00037D0C">
      <w:pPr>
        <w:pStyle w:val="Firstparagraph"/>
      </w:pPr>
      <w:r w:rsidRPr="007C2780">
        <w:t>Tartalmi összefoglaló magyarul</w:t>
      </w:r>
      <w:r w:rsidR="001A7988" w:rsidRPr="007C2780">
        <w:t>.</w:t>
      </w:r>
      <w:r w:rsidR="00D41BAC" w:rsidRPr="007C2780">
        <w:t xml:space="preserve"> Az összefoglalónak tartalmaznia kell (rövid, velős és összefüggő megfogalmazásban) a következőket:</w:t>
      </w:r>
    </w:p>
    <w:p w14:paraId="06E59C6E" w14:textId="77777777" w:rsidR="00D41BAC" w:rsidRPr="007C2780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 w:rsidRPr="007C2780">
        <w:t xml:space="preserve">téma megnevezése, </w:t>
      </w:r>
    </w:p>
    <w:p w14:paraId="31AED239" w14:textId="77777777" w:rsidR="00D41BAC" w:rsidRPr="007C2780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 w:rsidRPr="007C2780">
        <w:t xml:space="preserve">megoldott feladat megfogalmazása, </w:t>
      </w:r>
    </w:p>
    <w:p w14:paraId="1AC39945" w14:textId="77777777" w:rsidR="00D41BAC" w:rsidRPr="007C2780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 w:rsidRPr="007C2780">
        <w:t xml:space="preserve">megoldási mód, </w:t>
      </w:r>
    </w:p>
    <w:p w14:paraId="5CDBA742" w14:textId="77777777" w:rsidR="00D41BAC" w:rsidRPr="007C2780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 w:rsidRPr="007C2780">
        <w:t xml:space="preserve">elért eredmények, </w:t>
      </w:r>
    </w:p>
    <w:p w14:paraId="71AC7BD8" w14:textId="77777777" w:rsidR="00D41BAC" w:rsidRPr="007C2780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 w:rsidRPr="007C2780">
        <w:t xml:space="preserve">kulcsszavak (4-6 darab) </w:t>
      </w:r>
    </w:p>
    <w:p w14:paraId="01180AC1" w14:textId="77777777" w:rsidR="00D41BAC" w:rsidRPr="007C2780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 w:rsidRPr="007C2780">
        <w:t xml:space="preserve">terjedelme nem lehet több 1 A4-es oldalnál. </w:t>
      </w:r>
    </w:p>
    <w:p w14:paraId="12613634" w14:textId="77777777" w:rsidR="00933CB3" w:rsidRPr="007C2780" w:rsidRDefault="00D41BAC" w:rsidP="00CA5F8B">
      <w:r w:rsidRPr="007C2780">
        <w:t>Az összefoglalót magyar és angol nyelven kell készíteni. Sorrendben a dolgozat nyelvével megegyező kerül előrébb.</w:t>
      </w:r>
      <w:r w:rsidR="00933CB3" w:rsidRPr="007C2780">
        <w:t xml:space="preserve"> </w:t>
      </w:r>
      <w:r w:rsidR="00CA5F8B" w:rsidRPr="007C2780">
        <w:t>A cím Title stílusú</w:t>
      </w:r>
      <w:r w:rsidR="000F5390" w:rsidRPr="007C2780">
        <w:t>, formázása</w:t>
      </w:r>
      <w:r w:rsidR="00CA5F8B" w:rsidRPr="007C2780">
        <w:t xml:space="preserve">: </w:t>
      </w:r>
      <w:r w:rsidR="00933CB3" w:rsidRPr="007C2780">
        <w:t xml:space="preserve">Times New Roman, nagybetű, 14 pt, </w:t>
      </w:r>
      <w:r w:rsidR="009823AA" w:rsidRPr="007C2780">
        <w:t>félkövér</w:t>
      </w:r>
      <w:r w:rsidR="00933CB3" w:rsidRPr="007C2780">
        <w:t xml:space="preserve">, </w:t>
      </w:r>
      <w:r w:rsidR="009823AA" w:rsidRPr="007C2780">
        <w:t>középre igazított</w:t>
      </w:r>
      <w:r w:rsidR="00CA5F8B" w:rsidRPr="007C2780">
        <w:t>; a</w:t>
      </w:r>
      <w:r w:rsidR="00933CB3" w:rsidRPr="007C2780">
        <w:t xml:space="preserve">z összefoglaló </w:t>
      </w:r>
      <w:r w:rsidR="00191D29" w:rsidRPr="007C2780">
        <w:t>Normál stílusú</w:t>
      </w:r>
      <w:r w:rsidR="000F5390" w:rsidRPr="007C2780">
        <w:t>, formázása</w:t>
      </w:r>
      <w:r w:rsidR="00933CB3" w:rsidRPr="007C2780">
        <w:t xml:space="preserve">: Times New Roman, 12 pt, </w:t>
      </w:r>
      <w:r w:rsidR="00761FB3" w:rsidRPr="007C2780">
        <w:t>sorkizárt</w:t>
      </w:r>
      <w:r w:rsidR="00933CB3" w:rsidRPr="007C2780">
        <w:t>, 1</w:t>
      </w:r>
      <w:r w:rsidR="00761FB3" w:rsidRPr="007C2780">
        <w:t>.</w:t>
      </w:r>
      <w:r w:rsidR="00933CB3" w:rsidRPr="007C2780">
        <w:t>5</w:t>
      </w:r>
      <w:r w:rsidR="00761FB3" w:rsidRPr="007C2780">
        <w:t>-ös</w:t>
      </w:r>
      <w:r w:rsidR="00933CB3" w:rsidRPr="007C2780">
        <w:t xml:space="preserve"> </w:t>
      </w:r>
      <w:r w:rsidR="00761FB3" w:rsidRPr="007C2780">
        <w:t>sortávolság</w:t>
      </w:r>
      <w:r w:rsidR="00933CB3" w:rsidRPr="007C2780">
        <w:t xml:space="preserve">. </w:t>
      </w:r>
    </w:p>
    <w:p w14:paraId="36692330" w14:textId="605BAC77" w:rsidR="006E17E0" w:rsidRPr="007C2780" w:rsidRDefault="006E17E0" w:rsidP="00124731">
      <w:pPr>
        <w:spacing w:before="600"/>
        <w:rPr>
          <w:rFonts w:cs="Times New Roman"/>
          <w:szCs w:val="24"/>
        </w:rPr>
      </w:pPr>
      <w:r w:rsidRPr="007C2780">
        <w:rPr>
          <w:rFonts w:cs="Times New Roman"/>
          <w:b/>
          <w:szCs w:val="24"/>
        </w:rPr>
        <w:t>Kulcsszavak:</w:t>
      </w:r>
      <w:r w:rsidRPr="007C2780">
        <w:rPr>
          <w:rFonts w:cs="Times New Roman"/>
          <w:szCs w:val="24"/>
        </w:rPr>
        <w:t xml:space="preserve"> </w:t>
      </w:r>
      <w:r w:rsidR="000E0C4A" w:rsidRPr="007C2780">
        <w:rPr>
          <w:rFonts w:cs="Times New Roman"/>
          <w:szCs w:val="24"/>
        </w:rPr>
        <w:t>[</w:t>
      </w:r>
      <w:r w:rsidR="00080AF2">
        <w:rPr>
          <w:rFonts w:cs="Times New Roman"/>
          <w:szCs w:val="24"/>
        </w:rPr>
        <w:t>weblap, elhelyezkedés, elérhető, felhasználók</w:t>
      </w:r>
      <w:r w:rsidR="000E0C4A" w:rsidRPr="007C2780">
        <w:rPr>
          <w:rFonts w:cs="Times New Roman"/>
          <w:szCs w:val="24"/>
        </w:rPr>
        <w:t>]</w:t>
      </w:r>
    </w:p>
    <w:p w14:paraId="7A77B38D" w14:textId="77777777" w:rsidR="00632D14" w:rsidRPr="007C2780" w:rsidRDefault="00632D14" w:rsidP="009F025B">
      <w:pPr>
        <w:pStyle w:val="Title1"/>
      </w:pPr>
      <w:r w:rsidRPr="007C2780">
        <w:lastRenderedPageBreak/>
        <w:t>Abstract</w:t>
      </w:r>
    </w:p>
    <w:p w14:paraId="5D3018EA" w14:textId="77777777" w:rsidR="003B71D8" w:rsidRPr="007C2780" w:rsidRDefault="00BF459C" w:rsidP="00037D0C">
      <w:pPr>
        <w:pStyle w:val="Firstparagraph"/>
        <w:rPr>
          <w:lang w:val="en-GB"/>
        </w:rPr>
      </w:pPr>
      <w:r w:rsidRPr="007C2780">
        <w:rPr>
          <w:lang w:val="en-GB"/>
        </w:rPr>
        <w:t>Abstract in English</w:t>
      </w:r>
    </w:p>
    <w:p w14:paraId="1938AA0B" w14:textId="77777777" w:rsidR="00DF2021" w:rsidRPr="007C2780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7C2780">
        <w:rPr>
          <w:rFonts w:cs="Times New Roman"/>
          <w:b/>
          <w:szCs w:val="24"/>
          <w:lang w:val="en-GB"/>
        </w:rPr>
        <w:t>Keywords:</w:t>
      </w:r>
      <w:r w:rsidRPr="007C2780">
        <w:rPr>
          <w:rFonts w:cs="Times New Roman"/>
          <w:szCs w:val="24"/>
          <w:lang w:val="en-GB"/>
        </w:rPr>
        <w:t xml:space="preserve"> </w:t>
      </w:r>
      <w:r w:rsidR="001F1695" w:rsidRPr="007C2780">
        <w:rPr>
          <w:rFonts w:cs="Times New Roman"/>
          <w:szCs w:val="24"/>
          <w:lang w:val="en-GB"/>
        </w:rPr>
        <w:t>[list 4-</w:t>
      </w:r>
      <w:r w:rsidR="00933CB3" w:rsidRPr="007C2780">
        <w:rPr>
          <w:rFonts w:cs="Times New Roman"/>
          <w:szCs w:val="24"/>
          <w:lang w:val="en-GB"/>
        </w:rPr>
        <w:t>6</w:t>
      </w:r>
      <w:r w:rsidR="001F1695" w:rsidRPr="007C2780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Pr="007C2780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 w:rsidRPr="007C2780"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7C2780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r w:rsidRPr="007C2780">
            <w:rPr>
              <w:rStyle w:val="Title1Char"/>
              <w:color w:val="auto"/>
            </w:rPr>
            <w:t>Tartalomjegyzék</w:t>
          </w:r>
        </w:p>
        <w:p w14:paraId="5A4ED9CA" w14:textId="3DB5F211" w:rsidR="0039159C" w:rsidRPr="007C2780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7C2780">
            <w:fldChar w:fldCharType="begin"/>
          </w:r>
          <w:r w:rsidRPr="007C2780">
            <w:instrText xml:space="preserve"> TOC \o "1-3" \h \z \u </w:instrText>
          </w:r>
          <w:r w:rsidRPr="007C2780">
            <w:fldChar w:fldCharType="separate"/>
          </w:r>
          <w:hyperlink w:anchor="_Toc130553983" w:history="1">
            <w:r w:rsidR="0039159C" w:rsidRPr="007C2780">
              <w:rPr>
                <w:rStyle w:val="Hiperhivatkozs"/>
                <w:noProof/>
                <w:color w:val="auto"/>
              </w:rPr>
              <w:t>Jelölésjegyzék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_Toc130553983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9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1E061079" w14:textId="0795EB4C" w:rsidR="0039159C" w:rsidRPr="007C278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553984" w:history="1">
            <w:r w:rsidR="0039159C" w:rsidRPr="007C2780">
              <w:rPr>
                <w:rStyle w:val="Hiperhivatkozs"/>
                <w:noProof/>
                <w:color w:val="auto"/>
              </w:rPr>
              <w:t>Adatbázisok kialakulása: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_Toc130553984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10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9B2AF9F" w14:textId="2DA92184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85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Az adatbázisok története 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_Toc130553985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10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07085369" w14:textId="1A8EC51E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86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Az adatbázis definíciója: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_Toc130553986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10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574A528" w14:textId="77F66399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87" w:history="1">
            <w:r w:rsidR="0039159C" w:rsidRPr="007C2780">
              <w:rPr>
                <w:rStyle w:val="Hiperhivatkozs"/>
                <w:rFonts w:eastAsia="Times New Roman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rFonts w:eastAsia="Times New Roman"/>
                <w:noProof/>
                <w:color w:val="auto"/>
              </w:rPr>
              <w:t>Adatbáziskezelő rendszerekkel szemben támasztott követelmények: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_Toc130553987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11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46F0CA58" w14:textId="138CD6F9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88" w:history="1">
            <w:r w:rsidR="0039159C" w:rsidRPr="007C2780">
              <w:rPr>
                <w:rStyle w:val="Hiperhivatkozs"/>
                <w:rFonts w:eastAsia="Times New Roman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rFonts w:eastAsia="Times New Roman"/>
                <w:noProof/>
                <w:color w:val="auto"/>
              </w:rPr>
              <w:t>Fajtái: Adatbázis rendszerek az adatkapcsolati modell alapján lehetnek: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_Toc130553988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11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1E8F7181" w14:textId="34EC9142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89" w:history="1">
            <w:r w:rsidR="0039159C" w:rsidRPr="007C2780">
              <w:rPr>
                <w:rStyle w:val="Hiperhivatkozs"/>
                <w:rFonts w:eastAsia="Times New Roman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rFonts w:eastAsia="Times New Roman"/>
                <w:noProof/>
                <w:color w:val="auto"/>
              </w:rPr>
              <w:t>Hierarchikus modell: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_Toc130553989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11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00022C0C" w14:textId="07DEC296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90" w:history="1">
            <w:r w:rsidR="0039159C" w:rsidRPr="007C2780">
              <w:rPr>
                <w:rStyle w:val="Hiperhivatkozs"/>
                <w:rFonts w:ascii="Segoe UI" w:hAnsi="Segoe UI" w:cs="Segoe UI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rFonts w:eastAsia="Times New Roman"/>
                <w:noProof/>
                <w:color w:val="auto"/>
              </w:rPr>
              <w:t>Hálós (Plex) struktúra definíciója</w:t>
            </w:r>
            <w:r w:rsidR="0039159C" w:rsidRPr="007C2780">
              <w:rPr>
                <w:rStyle w:val="Hiperhivatkozs"/>
                <w:rFonts w:ascii="Segoe UI" w:hAnsi="Segoe UI" w:cs="Segoe UI"/>
                <w:bCs/>
                <w:noProof/>
                <w:color w:val="auto"/>
                <w:shd w:val="clear" w:color="auto" w:fill="FFFFFF"/>
              </w:rPr>
              <w:t>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_Toc130553990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12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E607517" w14:textId="22D16E1E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91" w:history="1">
            <w:r w:rsidR="0039159C" w:rsidRPr="007C2780">
              <w:rPr>
                <w:rStyle w:val="Hiperhivatkozs"/>
                <w:rFonts w:eastAsia="Times New Roman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rFonts w:eastAsia="Times New Roman"/>
                <w:noProof/>
                <w:color w:val="auto"/>
              </w:rPr>
              <w:t>A relációs modell: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_Toc130553991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12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0578DE0F" w14:textId="6122C0C9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92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Az SQL nyelvi elemei: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_Toc130553992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12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08EB99AE" w14:textId="37745B3A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3993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1.8.1.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Adatdefiníciós utasítások: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_Toc130553993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13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51734C7A" w14:textId="1DE6F0D1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3994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1.8.2.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Adatlekérdezési utasítások: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_Toc130553994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13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4F49BADD" w14:textId="65B13D97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3995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1.8.3.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Adatmanipulációs utasítások: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_Toc130553995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13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5A928241" w14:textId="29D1F7CE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3996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1.8.4.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Adatelérés vezérlő utasítások: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_Toc130553996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14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419BECE0" w14:textId="29255EAC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3997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Adatbázis technológiák: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_Toc130553997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14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15DB317B" w14:textId="42D1F2B3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3998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1.9.1.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MySQL: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_Toc130553998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14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150608F0" w14:textId="6019F07D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3999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1.9.2.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Oracle: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_Toc130553999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15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23919D15" w14:textId="714385A6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00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1.9.3.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PostgreSQL: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_Toc130554000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15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2443E375" w14:textId="00E31058" w:rsidR="0039159C" w:rsidRPr="007C278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554001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</w:t>
            </w:r>
            <w:r w:rsidR="0039159C" w:rsidRPr="007C278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Általam választott megoldások: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_Toc130554001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15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5B79B527" w14:textId="33A74E80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4002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Adatbázis megvalósítása: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_Toc130554002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16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727751A" w14:textId="07FD70E2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4003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Általam felhasznált technológiák: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_Toc130554003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18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FC461C6" w14:textId="17EE5772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04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2.2.1.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PHP: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_Toc130554004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18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5BE7E862" w14:textId="070CB8BB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05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2.2.2.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HTML/CSS: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_Toc130554005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18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ACAD064" w14:textId="76ACA167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06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2.2.3.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JavaScript: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_Toc130554006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19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01A96F8A" w14:textId="48CB17E0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4007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SQL Lekérdezések: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_Toc130554007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19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5C28A120" w14:textId="5102E4F0" w:rsidR="0039159C" w:rsidRPr="007C2780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54008" w:history="1">
            <w:r w:rsidR="0039159C" w:rsidRPr="007C2780">
              <w:rPr>
                <w:rStyle w:val="Hiperhivatkozs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39159C" w:rsidRPr="007C278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 program működése: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_Toc130554008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19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1DBA37F9" w14:textId="0F78F0C9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09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2.4.1.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Adatbázis kapcsolat: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_Toc130554009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20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0C020741" w14:textId="03B55005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10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2.4.2.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Tartalom frissítése a weblapon: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_Toc130554010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20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44DCFA24" w14:textId="5D3850D5" w:rsidR="0039159C" w:rsidRPr="007C2780" w:rsidRDefault="00000000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0554011" w:history="1">
            <w:r w:rsidR="0039159C" w:rsidRPr="007C2780">
              <w:rPr>
                <w:rStyle w:val="Hiperhivatkozs"/>
                <w:rFonts w:ascii="Arial" w:hAnsi="Arial"/>
                <w:noProof/>
                <w:color w:val="auto"/>
              </w:rPr>
              <w:t>2.4.3.</w:t>
            </w:r>
            <w:r w:rsidR="0039159C" w:rsidRPr="007C2780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39159C" w:rsidRPr="007C2780">
              <w:rPr>
                <w:rStyle w:val="Hiperhivatkozs"/>
                <w:noProof/>
                <w:color w:val="auto"/>
              </w:rPr>
              <w:t>Bejelentkezés: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_Toc130554011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20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C751363" w14:textId="6A3D2C1B" w:rsidR="0039159C" w:rsidRPr="007C278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554012" w:history="1">
            <w:r w:rsidR="0039159C" w:rsidRPr="007C2780">
              <w:rPr>
                <w:rStyle w:val="Hiperhivatkozs"/>
                <w:noProof/>
                <w:color w:val="auto"/>
              </w:rPr>
              <w:t>Irodalomjegyzék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_Toc130554012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22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6275B4C6" w14:textId="0E9F4880" w:rsidR="0039159C" w:rsidRPr="007C278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554013" w:history="1">
            <w:r w:rsidR="0039159C" w:rsidRPr="007C2780">
              <w:rPr>
                <w:rStyle w:val="Hiperhivatkozs"/>
                <w:noProof/>
                <w:color w:val="auto"/>
              </w:rPr>
              <w:t>Mellékletek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_Toc130554013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23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58A4FADA" w14:textId="51EA1A87" w:rsidR="0039159C" w:rsidRPr="007C278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554014" w:history="1">
            <w:r w:rsidR="0039159C" w:rsidRPr="007C2780">
              <w:rPr>
                <w:rStyle w:val="Hiperhivatkozs"/>
                <w:noProof/>
                <w:color w:val="auto"/>
              </w:rPr>
              <w:t>Ábrajegyzék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_Toc130554014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24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4C385EC0" w14:textId="26ED2913" w:rsidR="0039159C" w:rsidRPr="007C2780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30554015" w:history="1">
            <w:r w:rsidR="0039159C" w:rsidRPr="007C2780">
              <w:rPr>
                <w:rStyle w:val="Hiperhivatkozs"/>
                <w:noProof/>
                <w:color w:val="auto"/>
              </w:rPr>
              <w:t>Táblázatjegyzék</w:t>
            </w:r>
            <w:r w:rsidR="0039159C" w:rsidRPr="007C2780">
              <w:rPr>
                <w:noProof/>
                <w:webHidden/>
              </w:rPr>
              <w:tab/>
            </w:r>
            <w:r w:rsidR="0039159C" w:rsidRPr="007C2780">
              <w:rPr>
                <w:noProof/>
                <w:webHidden/>
              </w:rPr>
              <w:fldChar w:fldCharType="begin"/>
            </w:r>
            <w:r w:rsidR="0039159C" w:rsidRPr="007C2780">
              <w:rPr>
                <w:noProof/>
                <w:webHidden/>
              </w:rPr>
              <w:instrText xml:space="preserve"> PAGEREF _Toc130554015 \h </w:instrText>
            </w:r>
            <w:r w:rsidR="0039159C" w:rsidRPr="007C2780">
              <w:rPr>
                <w:noProof/>
                <w:webHidden/>
              </w:rPr>
            </w:r>
            <w:r w:rsidR="0039159C" w:rsidRPr="007C2780">
              <w:rPr>
                <w:noProof/>
                <w:webHidden/>
              </w:rPr>
              <w:fldChar w:fldCharType="separate"/>
            </w:r>
            <w:r w:rsidR="0039159C" w:rsidRPr="007C2780">
              <w:rPr>
                <w:noProof/>
                <w:webHidden/>
              </w:rPr>
              <w:t>25</w:t>
            </w:r>
            <w:r w:rsidR="0039159C" w:rsidRPr="007C2780">
              <w:rPr>
                <w:noProof/>
                <w:webHidden/>
              </w:rPr>
              <w:fldChar w:fldCharType="end"/>
            </w:r>
          </w:hyperlink>
        </w:p>
        <w:p w14:paraId="77776ABA" w14:textId="2997D89F" w:rsidR="00674F6E" w:rsidRPr="007C2780" w:rsidRDefault="00674F6E">
          <w:r w:rsidRPr="007C2780">
            <w:rPr>
              <w:b/>
              <w:bCs/>
            </w:rPr>
            <w:fldChar w:fldCharType="end"/>
          </w:r>
        </w:p>
      </w:sdtContent>
    </w:sdt>
    <w:p w14:paraId="3B464EAB" w14:textId="77777777" w:rsidR="00842554" w:rsidRPr="007C2780" w:rsidRDefault="00842554" w:rsidP="00842554">
      <w:pPr>
        <w:tabs>
          <w:tab w:val="left" w:pos="1220"/>
        </w:tabs>
        <w:sectPr w:rsidR="00842554" w:rsidRPr="007C2780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Pr="007C2780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 w:rsidRPr="007C2780">
        <w:br w:type="page"/>
      </w:r>
    </w:p>
    <w:p w14:paraId="4EDD0537" w14:textId="77777777" w:rsidR="00842554" w:rsidRPr="007C2780" w:rsidRDefault="00842554" w:rsidP="00842554">
      <w:pPr>
        <w:pStyle w:val="Cmsor1-szmozatlan"/>
        <w:rPr>
          <w:color w:val="auto"/>
        </w:rPr>
      </w:pPr>
      <w:bookmarkStart w:id="3" w:name="_Toc130553983"/>
      <w:r w:rsidRPr="007C2780">
        <w:rPr>
          <w:color w:val="auto"/>
        </w:rP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7C2780" w:rsidRPr="007C2780" w14:paraId="0A093C2C" w14:textId="77777777" w:rsidTr="00250DAD">
        <w:tc>
          <w:tcPr>
            <w:tcW w:w="1129" w:type="dxa"/>
          </w:tcPr>
          <w:p w14:paraId="101DF0C4" w14:textId="77777777" w:rsidR="00250DAD" w:rsidRPr="007C2780" w:rsidRDefault="00764FF6" w:rsidP="00764FF6">
            <w:pPr>
              <w:spacing w:after="160" w:line="259" w:lineRule="auto"/>
              <w:ind w:firstLine="0"/>
              <w:jc w:val="right"/>
            </w:pPr>
            <w:r w:rsidRPr="007C2780">
              <w:t>AI:</w:t>
            </w:r>
          </w:p>
        </w:tc>
        <w:tc>
          <w:tcPr>
            <w:tcW w:w="7513" w:type="dxa"/>
          </w:tcPr>
          <w:p w14:paraId="67AA4440" w14:textId="77777777" w:rsidR="00250DAD" w:rsidRPr="007C2780" w:rsidRDefault="00764FF6">
            <w:pPr>
              <w:spacing w:after="160" w:line="259" w:lineRule="auto"/>
              <w:ind w:firstLine="0"/>
              <w:jc w:val="left"/>
            </w:pPr>
            <w:r w:rsidRPr="007C2780">
              <w:t>Artificial Intelligence (Mesterséges Intelligencia)</w:t>
            </w:r>
          </w:p>
        </w:tc>
      </w:tr>
      <w:tr w:rsidR="007C2780" w:rsidRPr="007C2780" w14:paraId="4B1A6B80" w14:textId="77777777" w:rsidTr="00250DAD">
        <w:tc>
          <w:tcPr>
            <w:tcW w:w="1129" w:type="dxa"/>
          </w:tcPr>
          <w:p w14:paraId="1F560D32" w14:textId="77777777" w:rsidR="00250DAD" w:rsidRPr="007C2780" w:rsidRDefault="00764FF6" w:rsidP="00764FF6">
            <w:pPr>
              <w:spacing w:after="160" w:line="259" w:lineRule="auto"/>
              <w:ind w:firstLine="0"/>
              <w:jc w:val="right"/>
            </w:pPr>
            <w:r w:rsidRPr="007C2780">
              <w:t>GPU:</w:t>
            </w:r>
          </w:p>
        </w:tc>
        <w:tc>
          <w:tcPr>
            <w:tcW w:w="7513" w:type="dxa"/>
          </w:tcPr>
          <w:p w14:paraId="43450D42" w14:textId="77777777" w:rsidR="00250DAD" w:rsidRPr="007C2780" w:rsidRDefault="00764FF6">
            <w:pPr>
              <w:spacing w:after="160" w:line="259" w:lineRule="auto"/>
              <w:ind w:firstLine="0"/>
              <w:jc w:val="left"/>
            </w:pPr>
            <w:r w:rsidRPr="007C2780">
              <w:t>Graphical Processing Unit (Grafikus Processzor / Grafikus Feldolgozó Egység)</w:t>
            </w:r>
          </w:p>
        </w:tc>
      </w:tr>
      <w:tr w:rsidR="007C2780" w:rsidRPr="007C2780" w14:paraId="42C48711" w14:textId="77777777" w:rsidTr="00250DAD">
        <w:tc>
          <w:tcPr>
            <w:tcW w:w="1129" w:type="dxa"/>
          </w:tcPr>
          <w:p w14:paraId="4F9AF520" w14:textId="77777777" w:rsidR="00250DAD" w:rsidRPr="007C2780" w:rsidRDefault="00764FF6" w:rsidP="00764FF6">
            <w:pPr>
              <w:spacing w:after="160" w:line="259" w:lineRule="auto"/>
              <w:ind w:firstLine="0"/>
              <w:jc w:val="right"/>
            </w:pPr>
            <w:r w:rsidRPr="007C2780">
              <w:t>API:</w:t>
            </w:r>
          </w:p>
        </w:tc>
        <w:tc>
          <w:tcPr>
            <w:tcW w:w="7513" w:type="dxa"/>
          </w:tcPr>
          <w:p w14:paraId="06BAAE7C" w14:textId="77777777" w:rsidR="00250DAD" w:rsidRPr="007C2780" w:rsidRDefault="00764FF6">
            <w:pPr>
              <w:spacing w:after="160" w:line="259" w:lineRule="auto"/>
              <w:ind w:firstLine="0"/>
              <w:jc w:val="left"/>
            </w:pPr>
            <w:r w:rsidRPr="007C2780">
              <w:t>Application Programming Interface (Alkalmazásprogramozási Felület)</w:t>
            </w:r>
          </w:p>
        </w:tc>
      </w:tr>
      <w:tr w:rsidR="007C2780" w:rsidRPr="007C2780" w14:paraId="2F4A1B56" w14:textId="77777777" w:rsidTr="00250DAD">
        <w:tc>
          <w:tcPr>
            <w:tcW w:w="1129" w:type="dxa"/>
          </w:tcPr>
          <w:p w14:paraId="087E5D9D" w14:textId="77777777" w:rsidR="00250DAD" w:rsidRPr="007C2780" w:rsidRDefault="00764FF6" w:rsidP="00764FF6">
            <w:pPr>
              <w:spacing w:after="160" w:line="259" w:lineRule="auto"/>
              <w:ind w:firstLine="0"/>
              <w:jc w:val="right"/>
            </w:pPr>
            <w:r w:rsidRPr="007C2780">
              <w:t>CPU:</w:t>
            </w:r>
          </w:p>
        </w:tc>
        <w:tc>
          <w:tcPr>
            <w:tcW w:w="7513" w:type="dxa"/>
          </w:tcPr>
          <w:p w14:paraId="72D9F99E" w14:textId="77777777" w:rsidR="00250DAD" w:rsidRPr="007C2780" w:rsidRDefault="00764FF6">
            <w:pPr>
              <w:spacing w:after="160" w:line="259" w:lineRule="auto"/>
              <w:ind w:firstLine="0"/>
              <w:jc w:val="left"/>
            </w:pPr>
            <w:r w:rsidRPr="007C2780">
              <w:t>Central Processing Unit (Központi Feldolgozó Egység / Processzor)</w:t>
            </w:r>
          </w:p>
        </w:tc>
      </w:tr>
      <w:tr w:rsidR="007C2780" w:rsidRPr="007C2780" w14:paraId="0738A8BA" w14:textId="77777777" w:rsidTr="00250DAD">
        <w:tc>
          <w:tcPr>
            <w:tcW w:w="1129" w:type="dxa"/>
          </w:tcPr>
          <w:p w14:paraId="49076C50" w14:textId="77777777" w:rsidR="00250DAD" w:rsidRPr="007C2780" w:rsidRDefault="00764FF6" w:rsidP="00764FF6">
            <w:pPr>
              <w:spacing w:after="160" w:line="259" w:lineRule="auto"/>
              <w:ind w:firstLine="0"/>
              <w:jc w:val="right"/>
            </w:pPr>
            <w:r w:rsidRPr="007C2780">
              <w:t>GUI:</w:t>
            </w:r>
          </w:p>
        </w:tc>
        <w:tc>
          <w:tcPr>
            <w:tcW w:w="7513" w:type="dxa"/>
          </w:tcPr>
          <w:p w14:paraId="3CD30A23" w14:textId="77777777" w:rsidR="00250DAD" w:rsidRPr="007C2780" w:rsidRDefault="00764FF6">
            <w:pPr>
              <w:spacing w:after="160" w:line="259" w:lineRule="auto"/>
              <w:ind w:firstLine="0"/>
              <w:jc w:val="left"/>
            </w:pPr>
            <w:r w:rsidRPr="007C2780">
              <w:t>Graphical User Interface (Grafikus Felhasználói Felület)</w:t>
            </w:r>
          </w:p>
        </w:tc>
      </w:tr>
      <w:tr w:rsidR="007C2780" w:rsidRPr="007C2780" w14:paraId="261F401E" w14:textId="77777777" w:rsidTr="00250DAD">
        <w:tc>
          <w:tcPr>
            <w:tcW w:w="1129" w:type="dxa"/>
          </w:tcPr>
          <w:p w14:paraId="23AD8A0A" w14:textId="77777777" w:rsidR="00250DAD" w:rsidRPr="007C2780" w:rsidRDefault="00764FF6" w:rsidP="00764FF6">
            <w:pPr>
              <w:spacing w:after="160" w:line="259" w:lineRule="auto"/>
              <w:ind w:firstLine="0"/>
              <w:jc w:val="right"/>
            </w:pPr>
            <w:r w:rsidRPr="007C2780">
              <w:t>HCI:</w:t>
            </w:r>
          </w:p>
        </w:tc>
        <w:tc>
          <w:tcPr>
            <w:tcW w:w="7513" w:type="dxa"/>
          </w:tcPr>
          <w:p w14:paraId="53956A63" w14:textId="77777777" w:rsidR="00250DAD" w:rsidRPr="007C2780" w:rsidRDefault="00764FF6">
            <w:pPr>
              <w:spacing w:after="160" w:line="259" w:lineRule="auto"/>
              <w:ind w:firstLine="0"/>
              <w:jc w:val="left"/>
            </w:pPr>
            <w:r w:rsidRPr="007C2780">
              <w:t>Human Computer Interaction (Ember-gép kapcsolat)</w:t>
            </w:r>
          </w:p>
        </w:tc>
      </w:tr>
    </w:tbl>
    <w:p w14:paraId="02B3D420" w14:textId="42C165EE" w:rsidR="00287262" w:rsidRPr="007C2780" w:rsidRDefault="00287262" w:rsidP="00287262">
      <w:pPr>
        <w:ind w:firstLine="0"/>
      </w:pPr>
      <w:r w:rsidRPr="007C2780">
        <w:br w:type="page"/>
      </w:r>
    </w:p>
    <w:p w14:paraId="63C8A4A0" w14:textId="127650CE" w:rsidR="00287262" w:rsidRPr="007C2780" w:rsidRDefault="00287262" w:rsidP="0039159C">
      <w:pPr>
        <w:pStyle w:val="Cmsor1"/>
        <w:rPr>
          <w:color w:val="auto"/>
        </w:rPr>
      </w:pPr>
      <w:bookmarkStart w:id="4" w:name="_Toc102487001"/>
      <w:bookmarkStart w:id="5" w:name="_Toc130553984"/>
      <w:r w:rsidRPr="007C2780">
        <w:rPr>
          <w:color w:val="auto"/>
        </w:rPr>
        <w:lastRenderedPageBreak/>
        <w:t>Adatbázisok kialakulása:</w:t>
      </w:r>
      <w:bookmarkEnd w:id="4"/>
      <w:bookmarkEnd w:id="5"/>
    </w:p>
    <w:p w14:paraId="23607FF1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programozás egyik alapvető eleme az adatbázis-kezelés, amely nélkülözhetetlen a fejlesztések során. Rengeteg különféle adattal dolgozunk, melyek eltárolásra kerülnek, manipuláljuk, illetve le is kérdezzük azokat. Fontosnak tartom, hogy a használt technológiának ismerjük a múltját is, ezért szeretném bemutatni az SQL történetét, szintaxisát a következő néhány bekezdésben.</w:t>
      </w:r>
    </w:p>
    <w:p w14:paraId="48191705" w14:textId="77777777" w:rsidR="00287262" w:rsidRPr="007C2780" w:rsidRDefault="00287262" w:rsidP="00287262">
      <w:pPr>
        <w:pStyle w:val="Cmsor2"/>
        <w:rPr>
          <w:color w:val="auto"/>
        </w:rPr>
      </w:pPr>
      <w:bookmarkStart w:id="6" w:name="_Toc102487002"/>
      <w:bookmarkStart w:id="7" w:name="_Toc130553985"/>
      <w:r w:rsidRPr="007C2780">
        <w:rPr>
          <w:color w:val="auto"/>
        </w:rPr>
        <w:t>Az adatbázisok története :</w:t>
      </w:r>
      <w:bookmarkEnd w:id="6"/>
      <w:bookmarkEnd w:id="7"/>
    </w:p>
    <w:p w14:paraId="0594E5D3" w14:textId="77777777" w:rsidR="00287262" w:rsidRPr="007C2780" w:rsidRDefault="00287262" w:rsidP="0039159C">
      <w:pPr>
        <w:pStyle w:val="Firstparagraph"/>
      </w:pPr>
      <w:r w:rsidRPr="007C2780">
        <w:t>Azóta rendelkezünk adatbázisokkal, mióta írásban vagyunk képesek rögzíteni adatokat. Már az ókortól. Később a kartoték-rendszerek lettek az adatbázisok fejlettebb formái. Majd megjelentek a számítógépek. Kezdetben lyukszalagon, lyukkártyán tárolták az adatokat, ezekhez a számítógép nem tudott közvetlenül hozzáférni.</w:t>
      </w:r>
    </w:p>
    <w:p w14:paraId="3C417C4F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Értelemszerűen az adatmodellek és az adatbázis-kezelő rendszerek történetével szoros összefüggésben áll. Az adatok gyors, gépesített, tárolásának és visszakeresésének igénye már az 1900-as évek elején is felmerült, amikor az első népességnyilvántartást végző (valójában halálozási statisztikákat készítő) lyukszalagos számítógépek megjelentek. Mindazonáltal a lyukkártyás technológia a jelenlegi rekordokban gondolkodó szemléletben éppúgy jelen van, mint a kezdetek kezdetén. Az adatbázisok jelenlegi, korszerű formái csak az 1960-as évek közepén kezdtek el kialakulni, elsősorban intézmény bérszámfejtési, adatsorelemzési problémáinak kezelésére. A rutinszerű feladatokat először egy hálós adatbázis segítségével igyekeztek lerövidíteni. E korszak terméke pl. a CODASYL.</w:t>
      </w:r>
    </w:p>
    <w:p w14:paraId="374AC66E" w14:textId="77777777" w:rsidR="00287262" w:rsidRPr="007C2780" w:rsidRDefault="00287262" w:rsidP="00287262">
      <w:pPr>
        <w:pStyle w:val="Cmsor2"/>
        <w:rPr>
          <w:color w:val="auto"/>
        </w:rPr>
      </w:pPr>
      <w:bookmarkStart w:id="8" w:name="_Toc102487003"/>
      <w:bookmarkStart w:id="9" w:name="_Toc130553986"/>
      <w:r w:rsidRPr="007C2780">
        <w:rPr>
          <w:color w:val="auto"/>
        </w:rPr>
        <w:t>Az adatbázis definíciója:</w:t>
      </w:r>
      <w:bookmarkEnd w:id="8"/>
      <w:bookmarkEnd w:id="9"/>
    </w:p>
    <w:p w14:paraId="4AAB3ABC" w14:textId="77777777" w:rsidR="00287262" w:rsidRPr="007C2780" w:rsidRDefault="00287262" w:rsidP="00287262">
      <w:pPr>
        <w:pStyle w:val="NormlWeb"/>
        <w:shd w:val="clear" w:color="auto" w:fill="FFFFFF"/>
        <w:spacing w:before="0" w:beforeAutospacing="0" w:line="360" w:lineRule="auto"/>
        <w:jc w:val="both"/>
      </w:pPr>
      <w:r w:rsidRPr="007C2780">
        <w:t>Az információ valamely jelenségre vonatkozó értelmes közlést jelent, melynek a felhasználó számára újdonságszerű tartalma van. Az adat az információnak a továbbító, vagy tároló rend</w:t>
      </w:r>
      <w:r w:rsidRPr="007C2780">
        <w:softHyphen/>
        <w:t>szereken történő konkrét megjelenítési formája. Az entitás azon elemeknek az összessége, amelyekről információt tárolunk. A rájuk jellemző tulajdonságokat rekordokba foglalhatjuk.</w:t>
      </w:r>
      <w:r w:rsidRPr="007C2780">
        <w:br/>
      </w:r>
      <w:r w:rsidRPr="007C2780">
        <w:lastRenderedPageBreak/>
        <w:t>Az adatbázis az adott feladatok megoldásához szükséges adatok összekapcsolt halmaza, amelyek együttesen a vonatkozó szervezet elvi, fogalmi modelljét képezik.</w:t>
      </w:r>
    </w:p>
    <w:p w14:paraId="25F910CB" w14:textId="77777777" w:rsidR="00287262" w:rsidRPr="007C2780" w:rsidRDefault="00287262" w:rsidP="00287262">
      <w:pPr>
        <w:pStyle w:val="Cmsor2"/>
        <w:rPr>
          <w:rFonts w:eastAsia="Times New Roman"/>
          <w:color w:val="auto"/>
        </w:rPr>
      </w:pPr>
      <w:bookmarkStart w:id="10" w:name="_Toc102487004"/>
      <w:bookmarkStart w:id="11" w:name="_Toc130553987"/>
      <w:r w:rsidRPr="007C2780">
        <w:rPr>
          <w:rFonts w:eastAsia="Times New Roman"/>
          <w:color w:val="auto"/>
        </w:rPr>
        <w:t>Adatbáziskezelő rendszerekkel szemben támasztott követelmények:</w:t>
      </w:r>
      <w:bookmarkEnd w:id="10"/>
      <w:bookmarkEnd w:id="11"/>
    </w:p>
    <w:p w14:paraId="5F06150F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Programfüggetlenség</w:t>
      </w:r>
    </w:p>
    <w:p w14:paraId="0762CE13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Adatkapcsolatok kezelése</w:t>
      </w:r>
    </w:p>
    <w:p w14:paraId="74885869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Adatsérthetetlenség / integritás / konzisztencia</w:t>
      </w:r>
    </w:p>
    <w:p w14:paraId="2DB4A61D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Adatvédelem</w:t>
      </w:r>
    </w:p>
    <w:p w14:paraId="065564A8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Redundancia minimalizálása</w:t>
      </w:r>
    </w:p>
    <w:p w14:paraId="15032466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Többszörös keresési stratégiák</w:t>
      </w:r>
    </w:p>
    <w:p w14:paraId="34982CB4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Adatkezelés és felhasználás központi irányítása</w:t>
      </w:r>
    </w:p>
    <w:p w14:paraId="4CF7D273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Egyidejű osztott adatelérés (sharing)</w:t>
      </w:r>
    </w:p>
    <w:p w14:paraId="5A51768B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„ad hoc” igény-kielégítés (azok is könnyen megtanulhassák, akik nem profik)</w:t>
      </w:r>
    </w:p>
    <w:p w14:paraId="023D9A80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ind w:left="714" w:hanging="357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Igény szerinti átalakítás lehetősége, vagyis automatikus adatkonvertálás.</w:t>
      </w:r>
    </w:p>
    <w:p w14:paraId="105CD87A" w14:textId="77777777" w:rsidR="00287262" w:rsidRPr="007C2780" w:rsidRDefault="00287262" w:rsidP="00287262">
      <w:pPr>
        <w:pStyle w:val="Cmsor2"/>
        <w:rPr>
          <w:rFonts w:eastAsia="Times New Roman"/>
          <w:color w:val="auto"/>
        </w:rPr>
      </w:pPr>
      <w:bookmarkStart w:id="12" w:name="_Toc102487005"/>
      <w:bookmarkStart w:id="13" w:name="_Toc130553988"/>
      <w:r w:rsidRPr="007C2780">
        <w:rPr>
          <w:rFonts w:eastAsia="Times New Roman"/>
          <w:color w:val="auto"/>
        </w:rPr>
        <w:t>Fajtái: Adatbázis rendszerek az adatkapcsolati modell alapján lehetnek:</w:t>
      </w:r>
      <w:bookmarkEnd w:id="12"/>
      <w:bookmarkEnd w:id="13"/>
    </w:p>
    <w:p w14:paraId="54E967BC" w14:textId="77777777" w:rsidR="00287262" w:rsidRPr="007C2780" w:rsidRDefault="00287262" w:rsidP="002872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7C2780">
        <w:rPr>
          <w:rFonts w:eastAsia="Times New Roman" w:cs="Times New Roman"/>
          <w:b/>
          <w:bCs/>
          <w:szCs w:val="24"/>
        </w:rPr>
        <w:t>Hierarchikus szerkezetű</w:t>
      </w:r>
      <w:r w:rsidRPr="007C2780">
        <w:rPr>
          <w:rFonts w:eastAsia="Times New Roman" w:cs="Times New Roman"/>
          <w:szCs w:val="24"/>
        </w:rPr>
        <w:t xml:space="preserve"> (IMS, IMS-VS, DL/1, DL/1 ENTRY, VANDL/1)</w:t>
      </w:r>
    </w:p>
    <w:p w14:paraId="193D769C" w14:textId="77777777" w:rsidR="00287262" w:rsidRPr="007C2780" w:rsidRDefault="00287262" w:rsidP="002872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7C2780">
        <w:rPr>
          <w:rFonts w:eastAsia="Times New Roman" w:cs="Times New Roman"/>
          <w:b/>
          <w:bCs/>
          <w:szCs w:val="24"/>
        </w:rPr>
        <w:t>Hálós szerkezetű</w:t>
      </w:r>
      <w:r w:rsidRPr="007C2780">
        <w:rPr>
          <w:rFonts w:eastAsia="Times New Roman" w:cs="Times New Roman"/>
          <w:szCs w:val="24"/>
        </w:rPr>
        <w:t xml:space="preserve"> (IDMS, DENNIS, CODASYL, SÁMÁN, BANK)</w:t>
      </w:r>
    </w:p>
    <w:p w14:paraId="65FBF3F2" w14:textId="77777777" w:rsidR="00287262" w:rsidRPr="007C2780" w:rsidRDefault="00287262" w:rsidP="0028726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7C2780">
        <w:rPr>
          <w:rFonts w:eastAsia="Times New Roman" w:cs="Times New Roman"/>
          <w:b/>
          <w:bCs/>
          <w:szCs w:val="24"/>
        </w:rPr>
        <w:t>Relációs elvű</w:t>
      </w:r>
      <w:r w:rsidRPr="007C2780">
        <w:rPr>
          <w:rFonts w:eastAsia="Times New Roman" w:cs="Times New Roman"/>
          <w:szCs w:val="24"/>
        </w:rPr>
        <w:t xml:space="preserve"> (ORACLE, SQL, SYBASE, DB2, SYSTEM-R, Paradox)</w:t>
      </w:r>
    </w:p>
    <w:p w14:paraId="0DCA6A60" w14:textId="77777777" w:rsidR="00287262" w:rsidRPr="007C2780" w:rsidRDefault="00287262" w:rsidP="00287262">
      <w:pPr>
        <w:pStyle w:val="Cmsor2"/>
        <w:rPr>
          <w:rFonts w:eastAsia="Times New Roman"/>
          <w:color w:val="auto"/>
        </w:rPr>
      </w:pPr>
      <w:bookmarkStart w:id="14" w:name="_Toc102487006"/>
      <w:bookmarkStart w:id="15" w:name="_Toc130553989"/>
      <w:r w:rsidRPr="007C2780">
        <w:rPr>
          <w:rFonts w:eastAsia="Times New Roman"/>
          <w:color w:val="auto"/>
        </w:rPr>
        <w:t>Hierarchikus modell:</w:t>
      </w:r>
      <w:bookmarkEnd w:id="14"/>
      <w:bookmarkEnd w:id="15"/>
    </w:p>
    <w:p w14:paraId="295FA816" w14:textId="77777777" w:rsidR="00287262" w:rsidRPr="007C2780" w:rsidRDefault="00287262" w:rsidP="0028726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7C2780">
        <w:rPr>
          <w:rFonts w:eastAsia="Times New Roman" w:cs="Times New Roman"/>
          <w:szCs w:val="24"/>
        </w:rPr>
        <w:t>A hierarchikus modell tekinthető a hálós modell szűkítésének, ahol a logikai rekordtípusok és kapcsok egy erdőt alkotnak (fák egy halmazát). Azaz, ha minden kapcsot úgy tekintünk, hogy a tulajdonos őse a tagnak, akkor a logikai rekordtípusok egy er</w:t>
      </w:r>
      <w:r w:rsidRPr="007C2780">
        <w:rPr>
          <w:rFonts w:eastAsia="Times New Roman" w:cs="Times New Roman"/>
          <w:szCs w:val="24"/>
        </w:rPr>
        <w:softHyphen/>
        <w:t>dőt alkotnak. A probléma ezzel az, hogy ez nem minden hálóra készíthető el. A hierarchikus modellben a sok-sok kapcsolat reprezentálható a kapcsolódó típusok virtuálismásolata segít</w:t>
      </w:r>
      <w:r w:rsidRPr="007C2780">
        <w:rPr>
          <w:rFonts w:eastAsia="Times New Roman" w:cs="Times New Roman"/>
          <w:szCs w:val="24"/>
        </w:rPr>
        <w:softHyphen/>
        <w:t>ségével. A virtuális típus tekinthető úgy, mint egy mutató a valós típus egy rekordjára.</w:t>
      </w:r>
    </w:p>
    <w:p w14:paraId="55C02B35" w14:textId="77777777" w:rsidR="00287262" w:rsidRPr="007C2780" w:rsidRDefault="00287262" w:rsidP="00287262">
      <w:pPr>
        <w:pStyle w:val="Cmsor2"/>
        <w:rPr>
          <w:rStyle w:val="Kiemels2"/>
          <w:rFonts w:ascii="Segoe UI" w:hAnsi="Segoe UI" w:cs="Segoe UI"/>
          <w:color w:val="auto"/>
          <w:shd w:val="clear" w:color="auto" w:fill="FFFFFF"/>
        </w:rPr>
      </w:pPr>
      <w:bookmarkStart w:id="16" w:name="_Toc102487007"/>
      <w:bookmarkStart w:id="17" w:name="_Toc130553990"/>
      <w:r w:rsidRPr="007C2780">
        <w:rPr>
          <w:rFonts w:eastAsia="Times New Roman"/>
          <w:color w:val="auto"/>
        </w:rPr>
        <w:lastRenderedPageBreak/>
        <w:t>Hálós (Plex) struktúra definíciója</w:t>
      </w:r>
      <w:r w:rsidRPr="007C2780">
        <w:rPr>
          <w:rStyle w:val="Kiemels2"/>
          <w:rFonts w:ascii="Segoe UI" w:hAnsi="Segoe UI" w:cs="Segoe UI"/>
          <w:color w:val="auto"/>
          <w:shd w:val="clear" w:color="auto" w:fill="FFFFFF"/>
        </w:rPr>
        <w:t>:</w:t>
      </w:r>
      <w:bookmarkEnd w:id="16"/>
      <w:bookmarkEnd w:id="17"/>
    </w:p>
    <w:p w14:paraId="48467A94" w14:textId="77777777" w:rsidR="00287262" w:rsidRPr="007C2780" w:rsidRDefault="00287262" w:rsidP="0028726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7C2780">
        <w:rPr>
          <w:rFonts w:eastAsia="Times New Roman" w:cs="Times New Roman"/>
          <w:szCs w:val="24"/>
        </w:rPr>
        <w:t>A hálós struktúrában bármelyik csomópontot egy másik csomóponttal össze lehet kapcsolni. Lehet, de nincs értelme szinteket megkülönböztetni.</w:t>
      </w:r>
      <w:r w:rsidRPr="007C2780">
        <w:rPr>
          <w:rFonts w:eastAsia="Times New Roman" w:cs="Times New Roman"/>
          <w:szCs w:val="24"/>
        </w:rPr>
        <w:br/>
        <w:t>Egyes elemek között egyszerű, mások között pedig komplex leképezés van. Ezen kapcsolatok azo</w:t>
      </w:r>
      <w:r w:rsidRPr="007C2780">
        <w:rPr>
          <w:rFonts w:eastAsia="Times New Roman" w:cs="Times New Roman"/>
          <w:szCs w:val="24"/>
        </w:rPr>
        <w:softHyphen/>
        <w:t>nos hálón belül egyesítve adják a hálós struktúrákat általánosan jellemző N:M kapcsolati viszonyt. Komplex plex-struktúráknak nevezzük azokat, melyeknél a séma egyik vonalán mindkét irányban 2 nyíl van. Azt, ahol 1 vonalnak sincs 2 nyila mindkét irányban egy</w:t>
      </w:r>
      <w:r w:rsidRPr="007C2780">
        <w:rPr>
          <w:rFonts w:eastAsia="Times New Roman" w:cs="Times New Roman"/>
          <w:szCs w:val="24"/>
        </w:rPr>
        <w:softHyphen/>
        <w:t>szerű plex-struktúrának hívjuk.</w:t>
      </w:r>
    </w:p>
    <w:p w14:paraId="52D94FF0" w14:textId="77777777" w:rsidR="00287262" w:rsidRPr="007C2780" w:rsidRDefault="00287262" w:rsidP="00287262">
      <w:pPr>
        <w:pStyle w:val="Cmsor2"/>
        <w:rPr>
          <w:rFonts w:eastAsia="Times New Roman"/>
          <w:color w:val="auto"/>
        </w:rPr>
      </w:pPr>
      <w:bookmarkStart w:id="18" w:name="_Toc102487008"/>
      <w:bookmarkStart w:id="19" w:name="_Toc130553991"/>
      <w:r w:rsidRPr="007C2780">
        <w:rPr>
          <w:rFonts w:eastAsia="Times New Roman"/>
          <w:color w:val="auto"/>
        </w:rPr>
        <w:t>A relációs modell:</w:t>
      </w:r>
      <w:bookmarkEnd w:id="18"/>
      <w:bookmarkEnd w:id="19"/>
    </w:p>
    <w:p w14:paraId="75DC91A9" w14:textId="77777777" w:rsidR="00287262" w:rsidRPr="007C2780" w:rsidRDefault="00287262" w:rsidP="00287262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shd w:val="clear" w:color="auto" w:fill="FFFFFF"/>
        </w:rPr>
      </w:pPr>
      <w:r w:rsidRPr="007C2780">
        <w:rPr>
          <w:rFonts w:eastAsia="Times New Roman" w:cs="Times New Roman"/>
          <w:szCs w:val="24"/>
        </w:rPr>
        <w:t>E.F.Codd dolgozta ki 1971-72-ben. Az volt a célja, hogy kiküszöbölje a hálós struktúra hátrányait. A relációs modellnél a logikai adatszerkezet független a fizikai tárolástól, en</w:t>
      </w:r>
      <w:r w:rsidRPr="007C2780">
        <w:rPr>
          <w:rFonts w:eastAsia="Times New Roman" w:cs="Times New Roman"/>
          <w:szCs w:val="24"/>
        </w:rPr>
        <w:softHyphen/>
        <w:t>nek következtében a logikai kapcsolatok változtatása után nem kell a tárolást újraszervezni.</w:t>
      </w:r>
      <w:r w:rsidRPr="007C2780">
        <w:rPr>
          <w:rFonts w:eastAsia="Times New Roman" w:cs="Times New Roman"/>
          <w:szCs w:val="24"/>
        </w:rPr>
        <w:br/>
        <w:t>A relációs adatmodell lényege, hogy az adatokat logikailag relációkban ábrázoljuk. Ez az áb</w:t>
      </w:r>
      <w:r w:rsidRPr="007C2780">
        <w:rPr>
          <w:rFonts w:eastAsia="Times New Roman" w:cs="Times New Roman"/>
          <w:szCs w:val="24"/>
        </w:rPr>
        <w:softHyphen/>
        <w:t>rázolás olyan, mintha az adataink kétdimenziós táblázatba lennének foglalva. Ezért lehet a relációs modell esetében táblázatokról is beszélni. A táblázatos ábrázolásmód legnagyobb előnye, a könnyű áttekinthetőség, a felhasználói szemlélethez közelálló modell-megjelenítés. A modell alapja a relációelmélet. Az alkalmazott műveleteket kifogástalan matematikai esz</w:t>
      </w:r>
      <w:r w:rsidRPr="007C2780">
        <w:rPr>
          <w:rFonts w:eastAsia="Times New Roman" w:cs="Times New Roman"/>
          <w:szCs w:val="24"/>
        </w:rPr>
        <w:softHyphen/>
        <w:t>közökkel írják le. Hátránya, hogy a számítástechnikai szakembereknek új kifejezéseket kell megtanulni, illetve a szokásostól eltérő gondolkodásmódot kíván.</w:t>
      </w:r>
    </w:p>
    <w:p w14:paraId="29CCFAAE" w14:textId="77777777" w:rsidR="00287262" w:rsidRPr="007C2780" w:rsidRDefault="00287262" w:rsidP="00287262">
      <w:pPr>
        <w:pStyle w:val="Cmsor2"/>
        <w:rPr>
          <w:color w:val="auto"/>
        </w:rPr>
      </w:pPr>
      <w:bookmarkStart w:id="20" w:name="_Toc102487009"/>
      <w:bookmarkStart w:id="21" w:name="_Toc130553992"/>
      <w:r w:rsidRPr="007C2780">
        <w:rPr>
          <w:color w:val="auto"/>
        </w:rPr>
        <w:t>Az SQL nyelvi elemei:</w:t>
      </w:r>
      <w:bookmarkEnd w:id="20"/>
      <w:bookmarkEnd w:id="21"/>
    </w:p>
    <w:p w14:paraId="37B9A979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Az SQL nyelv alapvetően 4 részre osztható: </w:t>
      </w:r>
    </w:p>
    <w:p w14:paraId="68A74CA3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Adatdefiníció.</w:t>
      </w:r>
    </w:p>
    <w:p w14:paraId="75340691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Adatlekérdezés.</w:t>
      </w:r>
    </w:p>
    <w:p w14:paraId="67ECE475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Adatmanipuláció.</w:t>
      </w:r>
    </w:p>
    <w:p w14:paraId="0605390B" w14:textId="77777777" w:rsidR="00287262" w:rsidRPr="007C2780" w:rsidRDefault="00287262" w:rsidP="00287262">
      <w:pPr>
        <w:pStyle w:val="Listaszerbekezds"/>
        <w:numPr>
          <w:ilvl w:val="0"/>
          <w:numId w:val="22"/>
        </w:numPr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Adatelérés vezérlése.</w:t>
      </w:r>
    </w:p>
    <w:p w14:paraId="116A1AFD" w14:textId="77777777" w:rsidR="00287262" w:rsidRPr="007C2780" w:rsidRDefault="00287262" w:rsidP="00287262">
      <w:pPr>
        <w:pStyle w:val="Cmsor3"/>
        <w:rPr>
          <w:color w:val="auto"/>
        </w:rPr>
      </w:pPr>
      <w:bookmarkStart w:id="22" w:name="_Toc102487010"/>
      <w:bookmarkStart w:id="23" w:name="_Toc130553993"/>
      <w:r w:rsidRPr="007C2780">
        <w:rPr>
          <w:color w:val="auto"/>
        </w:rPr>
        <w:lastRenderedPageBreak/>
        <w:t>Adatdefiníciós utasítások:</w:t>
      </w:r>
      <w:bookmarkEnd w:id="22"/>
      <w:bookmarkEnd w:id="23"/>
    </w:p>
    <w:p w14:paraId="2E9A1408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Ezek segítségével az adatbázisok sémáját definiáljuk. Ilyenek a CREATE, ALTER, DROP utasítások. A következő példával szemléltetem a használatát:</w:t>
      </w:r>
    </w:p>
    <w:p w14:paraId="67FF529E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A2F76" wp14:editId="21DBA8AC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676900" cy="838200"/>
                <wp:effectExtent l="0" t="0" r="19050" b="19050"/>
                <wp:wrapTopAndBottom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5075" w14:textId="77777777" w:rsidR="00287262" w:rsidRPr="00692CAA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92CAA">
                              <w:rPr>
                                <w:i/>
                                <w:iCs/>
                              </w:rPr>
                              <w:t>create database UnitedUniversities default character set UTF8 collate UTF8_bin;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A2F76" id="Téglalap 2" o:spid="_x0000_s1026" style="position:absolute;left:0;text-align:left;margin-left:395.8pt;margin-top:23.25pt;width:447pt;height:6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" fillcolor="white [3212]" strokecolor="black [3213]" strokeweight="1pt">
                <v:textbox>
                  <w:txbxContent>
                    <w:p w14:paraId="15D95075" w14:textId="77777777" w:rsidR="00287262" w:rsidRPr="00692CAA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692CAA">
                        <w:rPr>
                          <w:i/>
                          <w:iCs/>
                        </w:rPr>
                        <w:t>create database UnitedUniversities default character set UTF8 collate UTF8_bin;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C2780">
        <w:rPr>
          <w:rFonts w:cs="Times New Roman"/>
          <w:szCs w:val="24"/>
        </w:rPr>
        <w:t>Létrehozunk egy UnitedUniversities nevű utf-8 kódólású adatbázist:</w:t>
      </w:r>
    </w:p>
    <w:p w14:paraId="49115DD3" w14:textId="77777777" w:rsidR="00287262" w:rsidRPr="007C2780" w:rsidRDefault="00287262" w:rsidP="00287262">
      <w:pPr>
        <w:rPr>
          <w:rFonts w:cs="Times New Roman"/>
          <w:i/>
          <w:iCs/>
          <w:szCs w:val="24"/>
        </w:rPr>
      </w:pPr>
    </w:p>
    <w:p w14:paraId="3A494D1B" w14:textId="77777777" w:rsidR="00287262" w:rsidRPr="007C2780" w:rsidRDefault="00287262" w:rsidP="00287262">
      <w:pPr>
        <w:pStyle w:val="Cmsor3"/>
        <w:rPr>
          <w:color w:val="auto"/>
        </w:rPr>
      </w:pPr>
      <w:r w:rsidRPr="007C2780">
        <w:rPr>
          <w:color w:val="auto"/>
        </w:rPr>
        <w:t xml:space="preserve"> </w:t>
      </w:r>
      <w:bookmarkStart w:id="24" w:name="_Toc102487011"/>
      <w:bookmarkStart w:id="25" w:name="_Toc130553994"/>
      <w:r w:rsidRPr="007C2780">
        <w:rPr>
          <w:color w:val="auto"/>
        </w:rPr>
        <w:t>Adatlekérdezési utasítások:</w:t>
      </w:r>
      <w:bookmarkEnd w:id="24"/>
      <w:bookmarkEnd w:id="25"/>
    </w:p>
    <w:p w14:paraId="291FDC67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lekérdezési nyelv egyetlen egy utasításból áll (SELECT), amely rengeteg másik alparancsot  tartalmas és foglal magába, és a lekérdező utasítások többszörös mélységig egymásba ágyazhatók így összetettebb és bonyolultabb lekérdezések létrehozva. Célja az hogy több vagy esetlegesen egy adatbázisból relációt állítson össze. A felhasználó a bemeneti adatokon különböző algebrai műveleteket hajthat végre, amelynek következményeként egy eredmény táblát fog visszakapni.</w:t>
      </w:r>
    </w:p>
    <w:p w14:paraId="46571BDB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28A0E" wp14:editId="47D6FE12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5915025" cy="1095375"/>
                <wp:effectExtent l="0" t="0" r="28575" b="28575"/>
                <wp:wrapTopAndBottom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9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87D3B" w14:textId="77777777" w:rsidR="00287262" w:rsidRPr="00692CAA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92CAA">
                              <w:rPr>
                                <w:i/>
                                <w:iCs/>
                              </w:rPr>
                              <w:t>select count(neptun) from registered_users</w:t>
                            </w:r>
                          </w:p>
                          <w:p w14:paraId="35490AD7" w14:textId="77777777" w:rsidR="00287262" w:rsidRPr="00692CAA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92CAA">
                              <w:rPr>
                                <w:i/>
                                <w:iCs/>
                              </w:rPr>
                              <w:t>where neptun = @neptun and `password` = @pass;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28A0E" id="Téglalap 3" o:spid="_x0000_s1027" style="position:absolute;left:0;text-align:left;margin-left:414.55pt;margin-top:37.3pt;width:465.75pt;height:86.2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" fillcolor="white [3201]" strokecolor="black [3200]" strokeweight="1pt">
                <v:textbox>
                  <w:txbxContent>
                    <w:p w14:paraId="3DD87D3B" w14:textId="77777777" w:rsidR="00287262" w:rsidRPr="00692CAA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692CAA">
                        <w:rPr>
                          <w:i/>
                          <w:iCs/>
                        </w:rPr>
                        <w:t>select count(neptun) from registered_users</w:t>
                      </w:r>
                    </w:p>
                    <w:p w14:paraId="35490AD7" w14:textId="77777777" w:rsidR="00287262" w:rsidRPr="00692CAA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692CAA">
                        <w:rPr>
                          <w:i/>
                          <w:iCs/>
                        </w:rPr>
                        <w:t>where neptun = @neptun and `password` = @pass;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C2780">
        <w:rPr>
          <w:rFonts w:cs="Times New Roman"/>
          <w:szCs w:val="24"/>
        </w:rPr>
        <w:t>Itt látható egy példa, mely a regisztrált felhasználókból lekérdezi azt a személyt akinek a jelszava és neptun kódja egyezik a bevitt értekkel:</w:t>
      </w:r>
    </w:p>
    <w:p w14:paraId="16D4827E" w14:textId="77777777" w:rsidR="00287262" w:rsidRPr="007C2780" w:rsidRDefault="00287262" w:rsidP="00287262">
      <w:pPr>
        <w:rPr>
          <w:rFonts w:cs="Times New Roman"/>
          <w:szCs w:val="24"/>
        </w:rPr>
      </w:pPr>
    </w:p>
    <w:p w14:paraId="719EDEC2" w14:textId="77777777" w:rsidR="00287262" w:rsidRPr="007C2780" w:rsidRDefault="00287262" w:rsidP="00287262">
      <w:pPr>
        <w:pStyle w:val="Cmsor3"/>
        <w:rPr>
          <w:color w:val="auto"/>
        </w:rPr>
      </w:pPr>
      <w:r w:rsidRPr="007C2780">
        <w:rPr>
          <w:color w:val="auto"/>
        </w:rPr>
        <w:t xml:space="preserve"> </w:t>
      </w:r>
      <w:bookmarkStart w:id="26" w:name="_Toc102487012"/>
      <w:bookmarkStart w:id="27" w:name="_Toc130553995"/>
      <w:r w:rsidRPr="007C2780">
        <w:rPr>
          <w:color w:val="auto"/>
        </w:rPr>
        <w:t>Adatmanipulációs utasítások:</w:t>
      </w:r>
      <w:bookmarkEnd w:id="26"/>
      <w:bookmarkEnd w:id="27"/>
    </w:p>
    <w:p w14:paraId="76D4A126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Az adatmanipulációs parancsok akkor használhatók, amikor egy meglévő mezőnek az értékeit szeretnénk módosítani (UPDATE), vagy amikor új adatot szeretnénk beszúrni az adatbázisba (ISERT INTO), vagy rekordokat szeretnénk törölni az adatbázisból (DELETE).</w:t>
      </w:r>
    </w:p>
    <w:p w14:paraId="56372591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DE138" wp14:editId="6415E24E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857875" cy="1085850"/>
                <wp:effectExtent l="0" t="0" r="28575" b="19050"/>
                <wp:wrapTopAndBottom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0A65B" w14:textId="77777777" w:rsidR="00287262" w:rsidRPr="00692CAA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92CAA">
                              <w:rPr>
                                <w:i/>
                                <w:iCs/>
                              </w:rPr>
                              <w:t xml:space="preserve">insert into registered_users(neptun,fistName,lastName,email,`password`) </w:t>
                            </w:r>
                          </w:p>
                          <w:p w14:paraId="456AE533" w14:textId="77777777" w:rsidR="00287262" w:rsidRPr="00692CAA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92CAA">
                              <w:rPr>
                                <w:i/>
                                <w:iCs/>
                              </w:rPr>
                              <w:t>values(@nep,@fname,@lname,@email,@hasshedPasswordString)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DE138" id="Téglalap 4" o:spid="_x0000_s1028" style="position:absolute;left:0;text-align:left;margin-left:410.05pt;margin-top:22.8pt;width:461.25pt;height:8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" fillcolor="white [3201]" strokecolor="black [3213]" strokeweight="1pt">
                <v:textbox>
                  <w:txbxContent>
                    <w:p w14:paraId="6030A65B" w14:textId="77777777" w:rsidR="00287262" w:rsidRPr="00692CAA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692CAA">
                        <w:rPr>
                          <w:i/>
                          <w:iCs/>
                        </w:rPr>
                        <w:t xml:space="preserve">insert into registered_users(neptun,fistName,lastName,email,`password`) </w:t>
                      </w:r>
                    </w:p>
                    <w:p w14:paraId="456AE533" w14:textId="77777777" w:rsidR="00287262" w:rsidRPr="00692CAA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692CAA">
                        <w:rPr>
                          <w:i/>
                          <w:iCs/>
                        </w:rPr>
                        <w:t>values(@nep,@fname,@lname,@email,@hasshedPasswordString)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C2780">
        <w:rPr>
          <w:rFonts w:cs="Times New Roman"/>
          <w:szCs w:val="24"/>
        </w:rPr>
        <w:t>Itt látható egy példa ahogy a regisztrált felhasználók táblába veszünk fel egy új felhasználót:</w:t>
      </w:r>
    </w:p>
    <w:p w14:paraId="1CA901C5" w14:textId="77777777" w:rsidR="00287262" w:rsidRPr="007C2780" w:rsidRDefault="00287262" w:rsidP="00287262">
      <w:pPr>
        <w:rPr>
          <w:rFonts w:cs="Times New Roman"/>
          <w:szCs w:val="24"/>
        </w:rPr>
      </w:pPr>
    </w:p>
    <w:p w14:paraId="1AB5B118" w14:textId="77777777" w:rsidR="00287262" w:rsidRPr="007C2780" w:rsidRDefault="00287262" w:rsidP="00287262">
      <w:pPr>
        <w:pStyle w:val="Cmsor3"/>
        <w:rPr>
          <w:color w:val="auto"/>
        </w:rPr>
      </w:pPr>
      <w:r w:rsidRPr="007C2780">
        <w:rPr>
          <w:color w:val="auto"/>
        </w:rPr>
        <w:t xml:space="preserve"> </w:t>
      </w:r>
      <w:bookmarkStart w:id="28" w:name="_Toc102487013"/>
      <w:bookmarkStart w:id="29" w:name="_Toc130553996"/>
      <w:r w:rsidRPr="007C2780">
        <w:rPr>
          <w:color w:val="auto"/>
        </w:rPr>
        <w:t>Adatelérés vezérlő utasítások:</w:t>
      </w:r>
      <w:bookmarkEnd w:id="28"/>
      <w:bookmarkEnd w:id="29"/>
    </w:p>
    <w:p w14:paraId="4757A6FB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Az adatelérést vezérlő utasítások szolgálnak a jogosultságok kezelésére az adatbázisok kezelése esetén.</w:t>
      </w:r>
      <w:r w:rsidRPr="007C2780">
        <w:rPr>
          <w:rFonts w:cs="Times New Roman"/>
          <w:szCs w:val="24"/>
        </w:rPr>
        <w:br/>
        <w:t>A felhasználóktól meg lehet vonni az adatbázishoz való hozzáférést (REVOKE), vagy hozzáférést biztosítani a (GRANT) parancs segítségével. Az alábbi parancsok segítségével bizonyos műveletekre vonatkozóan (például írási jog megvonása) vagy különböző tábálákhoz vagy sémához való hozzáférési jogot  lehet megadni/ elvenni.</w:t>
      </w:r>
    </w:p>
    <w:p w14:paraId="08ADCD0B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Például elvesszük egy basic felhasználótól a táblakészítési jogosultságot egy felhasználótól:</w:t>
      </w:r>
    </w:p>
    <w:p w14:paraId="0E9FDB04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7B6AF" wp14:editId="75482413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895975" cy="971550"/>
                <wp:effectExtent l="0" t="0" r="28575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ED915" w14:textId="77777777" w:rsidR="00287262" w:rsidRPr="007471BD" w:rsidRDefault="00287262" w:rsidP="0028726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471BD">
                              <w:rPr>
                                <w:i/>
                                <w:iCs/>
                                <w:lang w:val="en-US"/>
                              </w:rPr>
                              <w:t>revoke create table from user;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7B6AF" id="Téglalap 5" o:spid="_x0000_s1029" style="position:absolute;left:0;text-align:left;margin-left:413.05pt;margin-top:5.75pt;width:464.25pt;height:7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" fillcolor="white [3201]" strokecolor="black [3213]" strokeweight="1pt">
                <v:textbox>
                  <w:txbxContent>
                    <w:p w14:paraId="409ED915" w14:textId="77777777" w:rsidR="00287262" w:rsidRPr="007471BD" w:rsidRDefault="00287262" w:rsidP="0028726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471BD">
                        <w:rPr>
                          <w:i/>
                          <w:iCs/>
                          <w:lang w:val="en-US"/>
                        </w:rPr>
                        <w:t>revoke create table from user;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A1EEE3" w14:textId="77777777" w:rsidR="00287262" w:rsidRPr="007C2780" w:rsidRDefault="00287262" w:rsidP="00287262">
      <w:pPr>
        <w:rPr>
          <w:rFonts w:cs="Times New Roman"/>
          <w:b/>
          <w:bCs/>
          <w:szCs w:val="24"/>
        </w:rPr>
      </w:pPr>
    </w:p>
    <w:p w14:paraId="50564A6A" w14:textId="77777777" w:rsidR="00287262" w:rsidRPr="007C2780" w:rsidRDefault="00287262" w:rsidP="00287262">
      <w:pPr>
        <w:rPr>
          <w:rFonts w:cs="Times New Roman"/>
          <w:szCs w:val="24"/>
        </w:rPr>
      </w:pPr>
    </w:p>
    <w:p w14:paraId="19719715" w14:textId="77777777" w:rsidR="00287262" w:rsidRPr="007C2780" w:rsidRDefault="00287262" w:rsidP="00287262">
      <w:pPr>
        <w:rPr>
          <w:rFonts w:cs="Times New Roman"/>
          <w:szCs w:val="24"/>
        </w:rPr>
      </w:pPr>
    </w:p>
    <w:p w14:paraId="35BDBA8D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</w:p>
    <w:p w14:paraId="4AAA765C" w14:textId="77777777" w:rsidR="00287262" w:rsidRPr="007C2780" w:rsidRDefault="00287262" w:rsidP="00287262">
      <w:pPr>
        <w:pStyle w:val="Cmsor2"/>
        <w:rPr>
          <w:color w:val="auto"/>
        </w:rPr>
      </w:pPr>
      <w:bookmarkStart w:id="30" w:name="_Toc102487014"/>
      <w:bookmarkStart w:id="31" w:name="_Toc130553997"/>
      <w:r w:rsidRPr="007C2780">
        <w:rPr>
          <w:color w:val="auto"/>
        </w:rPr>
        <w:t>Adatbázis technológiák:</w:t>
      </w:r>
      <w:bookmarkEnd w:id="30"/>
      <w:bookmarkEnd w:id="31"/>
    </w:p>
    <w:p w14:paraId="088B77AC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Az adatbázisok megvalósításakor különböző technológiák és megoldások állnak rendelkezésre, ezekből szeretnék most párat bemutatni.</w:t>
      </w:r>
    </w:p>
    <w:p w14:paraId="697AC990" w14:textId="77777777" w:rsidR="00287262" w:rsidRPr="007C2780" w:rsidRDefault="00287262" w:rsidP="00287262">
      <w:pPr>
        <w:pStyle w:val="Cmsor3"/>
        <w:rPr>
          <w:color w:val="auto"/>
        </w:rPr>
      </w:pPr>
      <w:bookmarkStart w:id="32" w:name="_Toc102487015"/>
      <w:bookmarkStart w:id="33" w:name="_Toc130553998"/>
      <w:r w:rsidRPr="007C2780">
        <w:rPr>
          <w:color w:val="auto"/>
        </w:rPr>
        <w:t>MySQL:</w:t>
      </w:r>
      <w:bookmarkEnd w:id="32"/>
      <w:bookmarkEnd w:id="33"/>
    </w:p>
    <w:p w14:paraId="26938F7A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A MySQL egy nyílt forráskódú adatbázis-kezelő rendszer. Nagyon népszerű, mert nagy megbízhatósága, könnyű kezelése és nagy teljesítmény. A MySQL-t számos, az </w:t>
      </w:r>
      <w:r w:rsidRPr="007C2780">
        <w:rPr>
          <w:rFonts w:cs="Times New Roman"/>
          <w:szCs w:val="24"/>
        </w:rPr>
        <w:lastRenderedPageBreak/>
        <w:t>Apache, Linux, Perl / PHP stb. Alapuló alkalmazásaira használják. Sok népszerű szervezet, mint a Google, az Alcatel Lucent, a Facebook, a Zappos és az Adobe is.</w:t>
      </w:r>
    </w:p>
    <w:p w14:paraId="05F3FFF5" w14:textId="77777777" w:rsidR="00287262" w:rsidRPr="007C2780" w:rsidRDefault="00287262" w:rsidP="00287262">
      <w:pPr>
        <w:pStyle w:val="Cmsor3"/>
        <w:rPr>
          <w:color w:val="auto"/>
        </w:rPr>
      </w:pPr>
      <w:bookmarkStart w:id="34" w:name="_Toc102487016"/>
      <w:bookmarkStart w:id="35" w:name="_Toc130553999"/>
      <w:r w:rsidRPr="007C2780">
        <w:rPr>
          <w:color w:val="auto"/>
        </w:rPr>
        <w:t>Oracle:</w:t>
      </w:r>
      <w:bookmarkEnd w:id="34"/>
      <w:bookmarkEnd w:id="35"/>
    </w:p>
    <w:p w14:paraId="7CAF1C2A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Az Oracle legújabb verziója RDBMS (Object Relational database Management System). Ezt az Oracle Corporation fejlesztette ki. Az Oracle adatbázis legfrissebb verziója 11g, amely magas színvonalú szolgáltatásokat biztosít:</w:t>
      </w:r>
    </w:p>
    <w:p w14:paraId="64D86001" w14:textId="77777777" w:rsidR="00287262" w:rsidRPr="007C2780" w:rsidRDefault="00287262" w:rsidP="00287262">
      <w:pPr>
        <w:pStyle w:val="Listaszerbekezds"/>
        <w:numPr>
          <w:ilvl w:val="0"/>
          <w:numId w:val="23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Párhuzamos DBA termelékenység</w:t>
      </w:r>
    </w:p>
    <w:p w14:paraId="5BE8042B" w14:textId="77777777" w:rsidR="00287262" w:rsidRPr="007C2780" w:rsidRDefault="00287262" w:rsidP="00287262">
      <w:pPr>
        <w:pStyle w:val="Listaszerbekezds"/>
        <w:numPr>
          <w:ilvl w:val="0"/>
          <w:numId w:val="23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Megszünteti az adatközpont redundanciáját és maximalizálja a rendelkezésre állást.</w:t>
      </w:r>
    </w:p>
    <w:p w14:paraId="6EF4BE7C" w14:textId="77777777" w:rsidR="00287262" w:rsidRPr="007C2780" w:rsidRDefault="00287262" w:rsidP="00287262">
      <w:pPr>
        <w:pStyle w:val="Listaszerbekezds"/>
        <w:numPr>
          <w:ilvl w:val="0"/>
          <w:numId w:val="23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Konszolidálja és klasztereli a vállalati alkalmazásokat skálázható, gyors és megbízható magánfelhőkre.</w:t>
      </w:r>
    </w:p>
    <w:p w14:paraId="3E3C8539" w14:textId="77777777" w:rsidR="00287262" w:rsidRPr="007C2780" w:rsidRDefault="00287262" w:rsidP="00287262">
      <w:pPr>
        <w:pStyle w:val="Listaszerbekezds"/>
        <w:numPr>
          <w:ilvl w:val="0"/>
          <w:numId w:val="23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Csökkenti a változás kockázatát a DBS termelékenység megduplázásával</w:t>
      </w:r>
      <w:r w:rsidRPr="007C2780">
        <w:rPr>
          <w:rFonts w:eastAsia="Times New Roman" w:cs="Times New Roman"/>
          <w:szCs w:val="24"/>
        </w:rPr>
        <w:t>.</w:t>
      </w:r>
      <w:r w:rsidRPr="007C2780">
        <w:rPr>
          <w:rFonts w:eastAsia="Times New Roman" w:cs="Times New Roman"/>
          <w:szCs w:val="24"/>
        </w:rPr>
        <w:br/>
      </w:r>
    </w:p>
    <w:p w14:paraId="32CF9E05" w14:textId="77777777" w:rsidR="00287262" w:rsidRPr="007C2780" w:rsidRDefault="00287262" w:rsidP="00287262">
      <w:pPr>
        <w:pStyle w:val="Cmsor3"/>
        <w:rPr>
          <w:color w:val="auto"/>
        </w:rPr>
      </w:pPr>
      <w:bookmarkStart w:id="36" w:name="_Toc102487017"/>
      <w:bookmarkStart w:id="37" w:name="_Toc130554000"/>
      <w:r w:rsidRPr="007C2780">
        <w:rPr>
          <w:color w:val="auto"/>
        </w:rPr>
        <w:t>PostgreSQL:</w:t>
      </w:r>
      <w:bookmarkEnd w:id="36"/>
      <w:bookmarkEnd w:id="37"/>
    </w:p>
    <w:p w14:paraId="61EDF623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progress egy erős nyílt forráskodú objektum-relációs adatbázis kezelő rendszer ami hasonló a relációs adatbázishoz, de az objektum orientált adatbázis-modellel rendelkezik. Az objektumokat, osztályokat és az öröklődést közvetlenül támogatják az adatbázis-sémák és lekérdezések. Ez a rendszer több mint 30 év aktív fejlesztés alatt nagy hírnevet szerzett magának a megbízhatóságával, teljesítményével és rengeteg funkciója miatt.</w:t>
      </w:r>
    </w:p>
    <w:p w14:paraId="01089222" w14:textId="77777777" w:rsidR="00287262" w:rsidRPr="007C2780" w:rsidRDefault="00287262" w:rsidP="00287262"/>
    <w:p w14:paraId="40DAC7AB" w14:textId="77777777" w:rsidR="00287262" w:rsidRPr="007C2780" w:rsidRDefault="00287262" w:rsidP="00287262">
      <w:pPr>
        <w:pStyle w:val="Cmsor1"/>
        <w:rPr>
          <w:color w:val="auto"/>
        </w:rPr>
      </w:pPr>
      <w:bookmarkStart w:id="38" w:name="_Toc102487018"/>
      <w:bookmarkStart w:id="39" w:name="_Toc130554001"/>
      <w:r w:rsidRPr="007C2780">
        <w:rPr>
          <w:color w:val="auto"/>
        </w:rPr>
        <w:t>Általam választott megoldások:</w:t>
      </w:r>
      <w:bookmarkEnd w:id="38"/>
      <w:bookmarkEnd w:id="39"/>
    </w:p>
    <w:p w14:paraId="242AB022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Mivel a weboldal felületén majd lehetőség lesz a felhasználóknak regisztrálni és feltölteni az órarendjüket a rendszerbe ezért adatbázis használata elengedhetetlen lesz a készítési folyamatok során. Az adatbázis szerver megvalósításához MySQL használata mellett döntöttem, azért mert nem lesz szükség a weblap megvalósítása során hatalmas adatbázisra. </w:t>
      </w:r>
    </w:p>
    <w:p w14:paraId="14B3D275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lastRenderedPageBreak/>
        <w:t>Az adatbázis létrehozásához, modell megvalósításához és a lekérdezések teszteléséhez a MySQL Workbenchet használom. A szerverhez való kapcsolódáshoz a WAMP szervert használom. A MySQL workbanch használata mellett azért döntöttem mert, nagyban megkönnyíti a fejlesztési folyamatokat. A workbanch megkönnyíti az adatbázis szerkezetének átlátását és annak modelljét könnyen elérhetővé illetve importálhatóvá teszi.</w:t>
      </w:r>
    </w:p>
    <w:p w14:paraId="519D9EA1" w14:textId="77777777" w:rsidR="00287262" w:rsidRPr="007C2780" w:rsidRDefault="00287262" w:rsidP="00287262">
      <w:pPr>
        <w:pStyle w:val="Cmsor2"/>
        <w:rPr>
          <w:color w:val="auto"/>
        </w:rPr>
      </w:pPr>
      <w:bookmarkStart w:id="40" w:name="_Toc102487019"/>
      <w:bookmarkStart w:id="41" w:name="_Toc130554002"/>
      <w:r w:rsidRPr="007C2780">
        <w:rPr>
          <w:color w:val="auto"/>
        </w:rPr>
        <w:t>Adatbázis megvalósítása:</w:t>
      </w:r>
      <w:bookmarkEnd w:id="40"/>
      <w:bookmarkEnd w:id="41"/>
    </w:p>
    <w:p w14:paraId="26DB754F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Az adatbázisomban jelenleg a 3 következő tábla található meg.</w:t>
      </w:r>
    </w:p>
    <w:p w14:paraId="4C3023FA" w14:textId="77777777" w:rsidR="00287262" w:rsidRPr="007C2780" w:rsidRDefault="00287262" w:rsidP="00287262">
      <w:pPr>
        <w:pStyle w:val="Listaszerbekezds"/>
        <w:numPr>
          <w:ilvl w:val="0"/>
          <w:numId w:val="24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classes</w:t>
      </w:r>
    </w:p>
    <w:p w14:paraId="6DE10436" w14:textId="77777777" w:rsidR="00287262" w:rsidRPr="007C2780" w:rsidRDefault="00287262" w:rsidP="00287262">
      <w:pPr>
        <w:pStyle w:val="Listaszerbekezds"/>
        <w:numPr>
          <w:ilvl w:val="0"/>
          <w:numId w:val="24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taken_classes</w:t>
      </w:r>
    </w:p>
    <w:p w14:paraId="6C6B7603" w14:textId="77777777" w:rsidR="00287262" w:rsidRPr="007C2780" w:rsidRDefault="00287262" w:rsidP="00287262">
      <w:pPr>
        <w:pStyle w:val="Listaszerbekezds"/>
        <w:numPr>
          <w:ilvl w:val="0"/>
          <w:numId w:val="24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registered_users</w:t>
      </w:r>
    </w:p>
    <w:p w14:paraId="719B4E98" w14:textId="77777777" w:rsidR="00287262" w:rsidRPr="007C2780" w:rsidRDefault="00287262" w:rsidP="00287262">
      <w:pPr>
        <w:tabs>
          <w:tab w:val="left" w:pos="3000"/>
        </w:tabs>
        <w:ind w:left="360"/>
        <w:rPr>
          <w:rFonts w:cs="Times New Roman"/>
          <w:szCs w:val="24"/>
        </w:rPr>
      </w:pPr>
      <w:r w:rsidRPr="007C2780">
        <w:rPr>
          <w:rFonts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B9CD833" wp14:editId="7B1EFA8F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5943600" cy="17145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780">
        <w:rPr>
          <w:rFonts w:cs="Times New Roman"/>
          <w:szCs w:val="24"/>
        </w:rPr>
        <w:t>A szerkezet relatíve egyszerű, de könnyen átlátható is. Ez azét van mert nincsen szükség hatalmas mennyiségű adatok eltárolására így rengeteg helyet meg spórolva ezzel az adatbázisban. Az adatbázis modellje itt található:</w:t>
      </w:r>
    </w:p>
    <w:p w14:paraId="6E2300A5" w14:textId="77777777" w:rsidR="00287262" w:rsidRPr="007C2780" w:rsidRDefault="00287262" w:rsidP="00287262">
      <w:pPr>
        <w:pStyle w:val="Listaszerbekezds"/>
        <w:numPr>
          <w:ilvl w:val="1"/>
          <w:numId w:val="28"/>
        </w:numPr>
        <w:tabs>
          <w:tab w:val="left" w:pos="3000"/>
        </w:tabs>
        <w:spacing w:after="160"/>
        <w:rPr>
          <w:rFonts w:cs="Times New Roman"/>
          <w:i/>
          <w:iCs/>
          <w:sz w:val="20"/>
          <w:szCs w:val="20"/>
        </w:rPr>
      </w:pPr>
      <w:r w:rsidRPr="007C2780">
        <w:rPr>
          <w:rFonts w:cs="Times New Roman"/>
          <w:i/>
          <w:iCs/>
          <w:sz w:val="20"/>
          <w:szCs w:val="20"/>
        </w:rPr>
        <w:t>Az adatbázis modellje.</w:t>
      </w:r>
    </w:p>
    <w:p w14:paraId="4FDCBBA4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classes tábla fogja majd eltárolni a feltöltése kerülő órarendekben található órák adatait.</w:t>
      </w:r>
    </w:p>
    <w:p w14:paraId="62176C9A" w14:textId="77777777" w:rsidR="00287262" w:rsidRPr="007C2780" w:rsidRDefault="00287262" w:rsidP="00287262">
      <w:pPr>
        <w:pStyle w:val="Listaszerbekezds"/>
        <w:numPr>
          <w:ilvl w:val="0"/>
          <w:numId w:val="25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id (Int) - Egy azontosítót tárol egész számként. Ez az elsődleges kulcs. Változó típusa azért int mert az órákat azonosító szerint fogjuk eltárolni 1 től kezdve</w:t>
      </w:r>
    </w:p>
    <w:p w14:paraId="37AE2A9C" w14:textId="77777777" w:rsidR="00287262" w:rsidRPr="007C2780" w:rsidRDefault="00287262" w:rsidP="00287262">
      <w:pPr>
        <w:pStyle w:val="Listaszerbekezds"/>
        <w:numPr>
          <w:ilvl w:val="0"/>
          <w:numId w:val="25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start (Datetime) – Az órák kezdési időpontját tárolja el. A változó típusa azért Datetime mivel az órák az ics file-ban is dátum típusuként vannak eltárolva amiből a kolvasás történik az órarend feltöltése során.</w:t>
      </w:r>
    </w:p>
    <w:p w14:paraId="2FA57445" w14:textId="77777777" w:rsidR="00287262" w:rsidRPr="007C2780" w:rsidRDefault="00287262" w:rsidP="00287262">
      <w:pPr>
        <w:pStyle w:val="Listaszerbekezds"/>
        <w:numPr>
          <w:ilvl w:val="0"/>
          <w:numId w:val="25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lastRenderedPageBreak/>
        <w:t>end (Datetime) – Az órák befejezési időpontját tárolja el. A változó típusa azért Datetime mivel az órák az ics file-ban is dátum típusuként vannak eltárolva amiből a kolvasás történik az órarend feltöltése során.</w:t>
      </w:r>
    </w:p>
    <w:p w14:paraId="796A4D7C" w14:textId="77777777" w:rsidR="00287262" w:rsidRPr="007C2780" w:rsidRDefault="00287262" w:rsidP="00287262">
      <w:pPr>
        <w:pStyle w:val="Listaszerbekezds"/>
        <w:numPr>
          <w:ilvl w:val="0"/>
          <w:numId w:val="25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name (Varchar(50)) – A feltöltött órák nevét tárolja el. A változó típusa azért Varchar(50) hogy minden létező óra neve könnyen elvérjen.</w:t>
      </w:r>
    </w:p>
    <w:p w14:paraId="7E2B86C1" w14:textId="77777777" w:rsidR="00287262" w:rsidRPr="007C2780" w:rsidRDefault="00287262" w:rsidP="00287262">
      <w:pPr>
        <w:pStyle w:val="Listaszerbekezds"/>
        <w:numPr>
          <w:ilvl w:val="0"/>
          <w:numId w:val="25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summary (Varchar(50)) – Az órákhoz tartozó leírást tárolja el. A váltózó típusa azért Varchar(50) hogy az esetlegesen beírt leírásokat az órához eltárolja.</w:t>
      </w:r>
    </w:p>
    <w:p w14:paraId="66DD8BED" w14:textId="77777777" w:rsidR="00287262" w:rsidRPr="007C2780" w:rsidRDefault="00287262" w:rsidP="00287262">
      <w:pPr>
        <w:pStyle w:val="Listaszerbekezds"/>
        <w:numPr>
          <w:ilvl w:val="0"/>
          <w:numId w:val="25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place (Varchar(50)) – A az órák megtartási helyét tárolja el. A típus azért Varchar(50) hogy az egyetemen található összes terem beleférjen az adatbázisba.</w:t>
      </w:r>
    </w:p>
    <w:p w14:paraId="5C4E0000" w14:textId="77777777" w:rsidR="00287262" w:rsidRPr="007C2780" w:rsidRDefault="00287262" w:rsidP="00287262">
      <w:pPr>
        <w:pStyle w:val="Listaszerbekezds"/>
        <w:tabs>
          <w:tab w:val="left" w:pos="3000"/>
        </w:tabs>
        <w:rPr>
          <w:rFonts w:cs="Times New Roman"/>
          <w:szCs w:val="24"/>
        </w:rPr>
      </w:pPr>
    </w:p>
    <w:p w14:paraId="3762F856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registered_users tábla tárolja el a beregisztrált felhasználóknak az adatait.</w:t>
      </w:r>
    </w:p>
    <w:p w14:paraId="6ADDCA24" w14:textId="77777777" w:rsidR="00287262" w:rsidRPr="007C2780" w:rsidRDefault="00287262" w:rsidP="00287262">
      <w:pPr>
        <w:pStyle w:val="Listaszerbekezds"/>
        <w:numPr>
          <w:ilvl w:val="0"/>
          <w:numId w:val="26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neptun (Varchar(6)) – Neptun kódot tárolja el, ami a felhasználók egyedi azonosítója ként is szolgál, elsődleges kulcs. A változó azért Varchar(6) mert az azonosítóban szöveg és szám is lehet egyaránt ami pontosan 6 karakter hosszú.</w:t>
      </w:r>
    </w:p>
    <w:p w14:paraId="59A0AB2E" w14:textId="77777777" w:rsidR="00287262" w:rsidRPr="007C2780" w:rsidRDefault="00287262" w:rsidP="00287262">
      <w:pPr>
        <w:pStyle w:val="Listaszerbekezds"/>
        <w:numPr>
          <w:ilvl w:val="0"/>
          <w:numId w:val="26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firstName (Varchar(35))  - A felhasználók vezetéknevét tárolja. A változó típusa azért Varchar (35) mert így minden Magyarországon található vezetéknevet el lehet tárolni.</w:t>
      </w:r>
    </w:p>
    <w:p w14:paraId="03D3F754" w14:textId="77777777" w:rsidR="00287262" w:rsidRPr="007C2780" w:rsidRDefault="00287262" w:rsidP="00287262">
      <w:pPr>
        <w:pStyle w:val="Listaszerbekezds"/>
        <w:numPr>
          <w:ilvl w:val="0"/>
          <w:numId w:val="26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lastName (Varchar(35)) – A felhasználók keresztnevét tárolja el. A típus szintén Varchar (35) mert így minden Magyarországon található vezetéknév eltárolható.</w:t>
      </w:r>
    </w:p>
    <w:p w14:paraId="75C40F67" w14:textId="77777777" w:rsidR="00287262" w:rsidRPr="007C2780" w:rsidRDefault="00287262" w:rsidP="00287262">
      <w:pPr>
        <w:pStyle w:val="Listaszerbekezds"/>
        <w:numPr>
          <w:ilvl w:val="0"/>
          <w:numId w:val="26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email (Varchar(90)) -  A felhasználók emailcímét tárolja el. A típusa Varchar(90) hogy, minden típusu email eltárolható legyen, pl(gmail, hotmail, freemail).</w:t>
      </w:r>
    </w:p>
    <w:p w14:paraId="7D8FE3F7" w14:textId="77777777" w:rsidR="00287262" w:rsidRPr="007C2780" w:rsidRDefault="00287262" w:rsidP="00287262">
      <w:pPr>
        <w:pStyle w:val="Listaszerbekezds"/>
        <w:numPr>
          <w:ilvl w:val="0"/>
          <w:numId w:val="26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password (Varchar(16)) – A felhasználók jel szavait tárolja titkosított formában. Varchar (16) típusu mert a jelszóban betű, szám és különleges karakter is szerepelhet aminek hossza maximum 16 karakter lehet majd. Ezek a jelszók majd titkosítva kerülnek be az adatbázisba.</w:t>
      </w:r>
    </w:p>
    <w:p w14:paraId="14297D2F" w14:textId="77777777" w:rsidR="00287262" w:rsidRPr="007C2780" w:rsidRDefault="00287262" w:rsidP="00287262">
      <w:pPr>
        <w:pStyle w:val="Listaszerbekezds"/>
        <w:numPr>
          <w:ilvl w:val="0"/>
          <w:numId w:val="26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timestamp (Timestamp) – Eltárolja a regisztráció időponjtát.</w:t>
      </w:r>
      <w:r w:rsidRPr="007C2780">
        <w:rPr>
          <w:rFonts w:cs="Times New Roman"/>
          <w:szCs w:val="24"/>
        </w:rPr>
        <w:br/>
        <w:t>Timestamp típusu, hogy rögzítse hogy a regisztráció mikor történt pontosan az adatbázisba.</w:t>
      </w:r>
    </w:p>
    <w:p w14:paraId="16B430B2" w14:textId="77777777" w:rsidR="00287262" w:rsidRPr="007C2780" w:rsidRDefault="00287262" w:rsidP="00287262">
      <w:pPr>
        <w:tabs>
          <w:tab w:val="left" w:pos="3000"/>
        </w:tabs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taken_classes táblra biztosítja a kommunikációt a fent említett két tábla között.A táblában két idegen kulcs található: neptun és a classes_id A táblában találhatók:</w:t>
      </w:r>
    </w:p>
    <w:p w14:paraId="19BCCE1F" w14:textId="77777777" w:rsidR="00287262" w:rsidRPr="007C2780" w:rsidRDefault="00287262" w:rsidP="00287262">
      <w:pPr>
        <w:pStyle w:val="Listaszerbekezds"/>
        <w:numPr>
          <w:ilvl w:val="0"/>
          <w:numId w:val="27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Id (INT(11)) – Egy azonosítót tárol el egész szám típusban. </w:t>
      </w:r>
    </w:p>
    <w:p w14:paraId="7B3C2A3D" w14:textId="77777777" w:rsidR="00287262" w:rsidRPr="007C2780" w:rsidRDefault="00287262" w:rsidP="00287262">
      <w:pPr>
        <w:pStyle w:val="Listaszerbekezds"/>
        <w:numPr>
          <w:ilvl w:val="0"/>
          <w:numId w:val="27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lastRenderedPageBreak/>
        <w:t xml:space="preserve">neptun (Varchar(6)) – Egy idegen kulcs ami hivatkozik a registerd_users táblában található neptun elsődleges kulcsra. Varchar(6) típusu szintén a betűk és számok szereplése miatt. </w:t>
      </w:r>
    </w:p>
    <w:p w14:paraId="4E2D6217" w14:textId="77777777" w:rsidR="00287262" w:rsidRPr="007C2780" w:rsidRDefault="00287262" w:rsidP="00287262">
      <w:pPr>
        <w:pStyle w:val="Listaszerbekezds"/>
        <w:numPr>
          <w:ilvl w:val="0"/>
          <w:numId w:val="27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classes_id (Int(11)) – Egy idegen kulcs ami hivatkozik a classes táblában található id elsődleges kulcsra.</w:t>
      </w:r>
    </w:p>
    <w:p w14:paraId="3E18F6FB" w14:textId="77777777" w:rsidR="00287262" w:rsidRPr="007C2780" w:rsidRDefault="00287262" w:rsidP="00287262">
      <w:pPr>
        <w:pStyle w:val="Listaszerbekezds"/>
        <w:numPr>
          <w:ilvl w:val="0"/>
          <w:numId w:val="27"/>
        </w:numPr>
        <w:tabs>
          <w:tab w:val="left" w:pos="3000"/>
        </w:tabs>
        <w:spacing w:after="160"/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timestamp (Timestamp) – Eltárolja az órarend felhasználóhoz történt csatolás időpontját. Timestamp típusu mert egy módósítás időpontot tárol el.</w:t>
      </w:r>
    </w:p>
    <w:p w14:paraId="5EC7C0DE" w14:textId="77777777" w:rsidR="00287262" w:rsidRPr="007C2780" w:rsidRDefault="00287262" w:rsidP="00287262">
      <w:pPr>
        <w:pStyle w:val="Cmsor2"/>
        <w:rPr>
          <w:color w:val="auto"/>
        </w:rPr>
      </w:pPr>
      <w:bookmarkStart w:id="42" w:name="_Toc102487020"/>
      <w:bookmarkStart w:id="43" w:name="_Toc130554003"/>
      <w:r w:rsidRPr="007C2780">
        <w:rPr>
          <w:color w:val="auto"/>
        </w:rPr>
        <w:t>Általam felhasznált technológiák:</w:t>
      </w:r>
      <w:bookmarkEnd w:id="42"/>
      <w:bookmarkEnd w:id="43"/>
    </w:p>
    <w:p w14:paraId="303EDBA4" w14:textId="77777777" w:rsidR="00287262" w:rsidRPr="007C2780" w:rsidRDefault="00287262" w:rsidP="00287262">
      <w:pPr>
        <w:pStyle w:val="Cmsor3"/>
        <w:rPr>
          <w:color w:val="auto"/>
        </w:rPr>
      </w:pPr>
      <w:bookmarkStart w:id="44" w:name="_Toc102487021"/>
      <w:bookmarkStart w:id="45" w:name="_Toc130554004"/>
      <w:r w:rsidRPr="007C2780">
        <w:rPr>
          <w:color w:val="auto"/>
        </w:rPr>
        <w:t>PHP:</w:t>
      </w:r>
      <w:bookmarkEnd w:id="44"/>
      <w:bookmarkEnd w:id="45"/>
    </w:p>
    <w:p w14:paraId="767CF7FE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PHP egy szerveroldali szkriptnyelv, mely segítségével dinamikus weblapokat készíthetünk a kódot a webszerver PHP feldolgozómodulja értelmezi. Az első szkriptnyelvek egyike, amely külső fájl használata helyett HTML oldalba ágyazható.  A PHP nyelven írt kódokat a webszerver PHP feldolgozómodulja értelmezi. A PHP egy olyan programozási nyelv, mely segítségével képesek lehetünk elkészíteni egy adatbázisalapú weboldalt is. Rasmus Lerdorf 1995-ben indította útjára.</w:t>
      </w:r>
    </w:p>
    <w:p w14:paraId="3342CE2D" w14:textId="77777777" w:rsidR="00287262" w:rsidRPr="007C2780" w:rsidRDefault="00287262" w:rsidP="00287262">
      <w:pPr>
        <w:pStyle w:val="Cmsor3"/>
        <w:rPr>
          <w:color w:val="auto"/>
        </w:rPr>
      </w:pPr>
      <w:bookmarkStart w:id="46" w:name="_Toc102487022"/>
      <w:bookmarkStart w:id="47" w:name="_Toc130554005"/>
      <w:r w:rsidRPr="007C2780">
        <w:rPr>
          <w:color w:val="auto"/>
        </w:rPr>
        <w:t>HTML/CSS:</w:t>
      </w:r>
      <w:bookmarkEnd w:id="46"/>
      <w:bookmarkEnd w:id="47"/>
    </w:p>
    <w:p w14:paraId="24EC546A" w14:textId="77777777" w:rsidR="00287262" w:rsidRPr="007C2780" w:rsidRDefault="00287262" w:rsidP="0039159C">
      <w:pPr>
        <w:pStyle w:val="Firstparagraph"/>
      </w:pPr>
      <w:r w:rsidRPr="007C2780">
        <w:t>A HTML egy leíró nyelv olyan nyelv, melyet weboldalak elkészítésére használhatunk és mára már internetes szabvánnyá vált a W3C támogatásával.. Minden weboldal mögött HTML található (de nem csak weboldalaknál lehet használni, hanem például e-könyveknél, vagy más dokumentumoknál is). A kifejezés a Hypertext Markup Language (hiperszöveges jelölőnyelv) rövidítése, és egy utasításkészlet a webböngésződ számára. Az utasítások betartásával a böngésző úgy jeleníti meg a weboldalad, ahogy azt a tervező szeretné. Az aktuális változata az 5, mely az SGML általános jelölőnyelv egy konkrét alkalmazása.</w:t>
      </w:r>
    </w:p>
    <w:p w14:paraId="196F259A" w14:textId="3497B1CB" w:rsidR="00287262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 xml:space="preserve">A CSS (Cascading Style Sheets), mely azt határozza meg, hogyan nézzen ki például egy szöveg a weboldalon. A CSS egy stíluslap, mely leírja egy weboldal megjelenését. A CSS azt mondja meg a böngészőnek, hogy egy HTML dokumentum egyes elemei miként jelenjenek meg a felhasználók számára. Legfontosabb jellemzője, hogy képes különválasztani a weboldal-tartalmat a designelemektől. A CSS a számítástechnikában </w:t>
      </w:r>
      <w:r w:rsidRPr="007C2780">
        <w:rPr>
          <w:rFonts w:cs="Times New Roman"/>
          <w:szCs w:val="24"/>
        </w:rPr>
        <w:lastRenderedPageBreak/>
        <w:t>egy stílusleíró nyelv, mely a HTML vagy XHTML típusú strukturált dokumentumok megjelenését írja le. Ezenkívül használható bármilyen XML alapú dokumentum stílusának leírására is, mint például az SVG, XUL stb. A CSS specifikációját a World Wide Web Consortium felügyeli.</w:t>
      </w:r>
    </w:p>
    <w:p w14:paraId="3A8C779D" w14:textId="26F60401" w:rsidR="00AD360C" w:rsidRDefault="00AD360C" w:rsidP="00AD360C">
      <w:pPr>
        <w:pStyle w:val="Cmsor3"/>
      </w:pPr>
      <w:r>
        <w:t>Bootstrap</w:t>
      </w:r>
    </w:p>
    <w:p w14:paraId="47046225" w14:textId="1C592E58" w:rsidR="00AD360C" w:rsidRPr="00AD360C" w:rsidRDefault="00AD360C" w:rsidP="00AD360C">
      <w:pPr>
        <w:rPr>
          <w:rFonts w:cs="Times New Roman"/>
          <w:szCs w:val="24"/>
        </w:rPr>
      </w:pPr>
      <w:r w:rsidRPr="00AD360C">
        <w:rPr>
          <w:rFonts w:cs="Times New Roman"/>
          <w:szCs w:val="24"/>
        </w:rPr>
        <w:t>A Bootstrap egy nyílt forráskódú keretrendszer (framework), mely </w:t>
      </w:r>
      <w:r w:rsidRPr="00AD360C">
        <w:rPr>
          <w:rFonts w:cs="Times New Roman"/>
          <w:b/>
          <w:bCs/>
          <w:szCs w:val="24"/>
        </w:rPr>
        <w:t>HTML, CSS, JavaScript technológiákat használ</w:t>
      </w:r>
      <w:r w:rsidRPr="00AD360C">
        <w:rPr>
          <w:rFonts w:cs="Times New Roman"/>
          <w:szCs w:val="24"/>
        </w:rPr>
        <w:t>. Alapvetően arra jó, hogy nagyon könnyedén, és minimális energia befektetéssel tudjon valaki jól kinéző, bármilyen képernyőméreten szépen megjelenő weboldalakat készíteni.</w:t>
      </w:r>
    </w:p>
    <w:p w14:paraId="5802362C" w14:textId="77777777" w:rsidR="00287262" w:rsidRPr="007C2780" w:rsidRDefault="00287262" w:rsidP="00287262">
      <w:pPr>
        <w:pStyle w:val="Cmsor3"/>
        <w:rPr>
          <w:color w:val="auto"/>
        </w:rPr>
      </w:pPr>
      <w:bookmarkStart w:id="48" w:name="_Toc102487023"/>
      <w:bookmarkStart w:id="49" w:name="_Toc130554006"/>
      <w:r w:rsidRPr="007C2780">
        <w:rPr>
          <w:color w:val="auto"/>
        </w:rPr>
        <w:t>JavaScript:</w:t>
      </w:r>
      <w:bookmarkEnd w:id="48"/>
      <w:bookmarkEnd w:id="49"/>
    </w:p>
    <w:p w14:paraId="67E51CC9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 JavaScript programozási nyelv egy objektumorientált, prototípus-alapú szkriptnyelv, amelyet weboldalakon elterjedten használnak. A javaScript egy kliensoldali programozási nyelv. A JavaScriptek, tehát, a böngészőben futnak, a HTML lap szövegébe épülnek be, és a felhasználó számára teszik élvezetessé az interneten való böngészést: a statikus weboldalakba dinamikát visznek, színesítik-, élvezetessé teszik a felhasználók számára: videók, 2D-s és 3D-s grafikák, interaktív térképekkel színesítik.</w:t>
      </w:r>
    </w:p>
    <w:p w14:paraId="5B8E2CF3" w14:textId="77777777" w:rsidR="00287262" w:rsidRPr="007C2780" w:rsidRDefault="00287262" w:rsidP="00287262">
      <w:pPr>
        <w:pStyle w:val="Cmsor2"/>
        <w:rPr>
          <w:color w:val="auto"/>
        </w:rPr>
      </w:pPr>
      <w:bookmarkStart w:id="50" w:name="_Toc102487024"/>
      <w:bookmarkStart w:id="51" w:name="_Toc130554007"/>
      <w:r w:rsidRPr="007C2780">
        <w:rPr>
          <w:color w:val="auto"/>
        </w:rPr>
        <w:t>SQL Lekérdezések:</w:t>
      </w:r>
      <w:bookmarkEnd w:id="50"/>
      <w:bookmarkEnd w:id="51"/>
    </w:p>
    <w:p w14:paraId="7B7E95CC" w14:textId="63073262" w:rsidR="00287262" w:rsidRPr="003B7C8A" w:rsidRDefault="00287262" w:rsidP="003B7C8A">
      <w:pPr>
        <w:rPr>
          <w:szCs w:val="24"/>
        </w:rPr>
      </w:pPr>
      <w:r w:rsidRPr="007C2780">
        <w:rPr>
          <w:szCs w:val="24"/>
        </w:rPr>
        <w:t xml:space="preserve">Az alább látható kódrészlettel történik a megfelelő felhasználó neptun kódjának és jelszavának lekérdezeése. Megfelelően megadott adatok után a </w:t>
      </w:r>
      <w:r w:rsidR="003B7C8A" w:rsidRPr="007C2780">
        <w:rPr>
          <w:szCs w:val="24"/>
        </w:rPr>
        <w:t>felhasználó</w:t>
      </w:r>
      <w:r w:rsidRPr="007C2780">
        <w:rPr>
          <w:szCs w:val="24"/>
        </w:rPr>
        <w:t xml:space="preserve"> sikeresen bejelenetkezik.</w:t>
      </w:r>
      <w:r w:rsidRPr="007C2780">
        <w:rPr>
          <w:noProof/>
        </w:rPr>
        <mc:AlternateContent>
          <mc:Choice Requires="wps">
            <w:drawing>
              <wp:inline distT="0" distB="0" distL="0" distR="0" wp14:anchorId="6E7F3EA7" wp14:editId="22936C81">
                <wp:extent cx="5829300" cy="1524000"/>
                <wp:effectExtent l="0" t="0" r="19050" b="19050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2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DC8FD" w14:textId="77777777" w:rsidR="00287262" w:rsidRPr="00E46BE8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46BE8">
                              <w:rPr>
                                <w:i/>
                                <w:iCs/>
                              </w:rPr>
                              <w:t>select count(neptun) from registered_users</w:t>
                            </w:r>
                          </w:p>
                          <w:p w14:paraId="20C47019" w14:textId="77777777" w:rsidR="00287262" w:rsidRPr="00E46BE8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46BE8">
                              <w:rPr>
                                <w:i/>
                                <w:iCs/>
                              </w:rPr>
                              <w:t>where neptun = @neptun and `password` = @pass;</w:t>
                            </w:r>
                          </w:p>
                          <w:p w14:paraId="2B0D2EEC" w14:textId="77777777" w:rsidR="00287262" w:rsidRPr="00E46BE8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33CDE449" w14:textId="77777777" w:rsidR="00287262" w:rsidRPr="00E46BE8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46BE8">
                              <w:rPr>
                                <w:i/>
                                <w:iCs/>
                              </w:rPr>
                              <w:t>select count(neptun) from registered_users</w:t>
                            </w:r>
                          </w:p>
                          <w:p w14:paraId="7CBB821B" w14:textId="77777777" w:rsidR="00287262" w:rsidRPr="00E46BE8" w:rsidRDefault="00287262" w:rsidP="0028726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46BE8">
                              <w:rPr>
                                <w:i/>
                                <w:iCs/>
                              </w:rPr>
                              <w:t>where neptun = 'CGSHJS' and `password` = 'asdasdasdased';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F3EA7" id="Téglalap 6" o:spid="_x0000_s1030" style="width:459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" fillcolor="white [3201]" strokecolor="black [3200]" strokeweight="1pt">
                <v:textbox>
                  <w:txbxContent>
                    <w:p w14:paraId="3A6DC8FD" w14:textId="77777777" w:rsidR="00287262" w:rsidRPr="00E46BE8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E46BE8">
                        <w:rPr>
                          <w:i/>
                          <w:iCs/>
                        </w:rPr>
                        <w:t>select count(neptun) from registered_users</w:t>
                      </w:r>
                    </w:p>
                    <w:p w14:paraId="20C47019" w14:textId="77777777" w:rsidR="00287262" w:rsidRPr="00E46BE8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E46BE8">
                        <w:rPr>
                          <w:i/>
                          <w:iCs/>
                        </w:rPr>
                        <w:t>where neptun = @neptun and `password` = @pass;</w:t>
                      </w:r>
                    </w:p>
                    <w:p w14:paraId="2B0D2EEC" w14:textId="77777777" w:rsidR="00287262" w:rsidRPr="00E46BE8" w:rsidRDefault="00287262" w:rsidP="00287262">
                      <w:pPr>
                        <w:rPr>
                          <w:i/>
                          <w:iCs/>
                        </w:rPr>
                      </w:pPr>
                    </w:p>
                    <w:p w14:paraId="33CDE449" w14:textId="77777777" w:rsidR="00287262" w:rsidRPr="00E46BE8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E46BE8">
                        <w:rPr>
                          <w:i/>
                          <w:iCs/>
                        </w:rPr>
                        <w:t>select count(neptun) from registered_users</w:t>
                      </w:r>
                    </w:p>
                    <w:p w14:paraId="7CBB821B" w14:textId="77777777" w:rsidR="00287262" w:rsidRPr="00E46BE8" w:rsidRDefault="00287262" w:rsidP="00287262">
                      <w:pPr>
                        <w:rPr>
                          <w:i/>
                          <w:iCs/>
                        </w:rPr>
                      </w:pPr>
                      <w:r w:rsidRPr="00E46BE8">
                        <w:rPr>
                          <w:i/>
                          <w:iCs/>
                        </w:rPr>
                        <w:t>where neptun = 'CGSHJS' and `password` = 'asdasdasdased';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45A9DF" w14:textId="77777777" w:rsidR="00287262" w:rsidRPr="007C2780" w:rsidRDefault="00287262" w:rsidP="00287262">
      <w:pPr>
        <w:pStyle w:val="Cmsor2"/>
        <w:rPr>
          <w:color w:val="auto"/>
        </w:rPr>
      </w:pPr>
      <w:bookmarkStart w:id="52" w:name="_Toc102487025"/>
      <w:bookmarkStart w:id="53" w:name="_Toc130554008"/>
      <w:r w:rsidRPr="007C2780">
        <w:rPr>
          <w:color w:val="auto"/>
        </w:rPr>
        <w:lastRenderedPageBreak/>
        <w:t>A program működése:</w:t>
      </w:r>
      <w:bookmarkEnd w:id="52"/>
      <w:bookmarkEnd w:id="53"/>
    </w:p>
    <w:p w14:paraId="0592A61C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weblapon történő regisztráció után az registered_users táblában létre jön egy új rekord ami a következő adatokat fogja tárolni: neptunkód(ez az elsődleges kulcs), vezetéknév, keresztnév, email, jelszó és a regisztráció időpontja. A regisztrált felhasználóknak akik beléptek már a felületre, megjelenik egy új menüpont órarend feltöltése címmel. Erre a menüpontra kattintva a felhasználó egy amit majd a neptunból kiimportált ics-file ból fognak majd tudni feltölteni.</w:t>
      </w:r>
    </w:p>
    <w:p w14:paraId="65FB2855" w14:textId="77777777" w:rsidR="00287262" w:rsidRPr="007C2780" w:rsidRDefault="00287262" w:rsidP="00287262">
      <w:pPr>
        <w:pStyle w:val="Cmsor3"/>
        <w:rPr>
          <w:color w:val="auto"/>
        </w:rPr>
      </w:pPr>
      <w:bookmarkStart w:id="54" w:name="_Toc102487026"/>
      <w:bookmarkStart w:id="55" w:name="_Toc130554009"/>
      <w:r w:rsidRPr="007C2780">
        <w:rPr>
          <w:color w:val="auto"/>
        </w:rPr>
        <w:t>Adatbázis kapcsolat:</w:t>
      </w:r>
      <w:bookmarkEnd w:id="54"/>
      <w:bookmarkEnd w:id="55"/>
    </w:p>
    <w:p w14:paraId="6F472C81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Az adatbázis kapcsolat létrejötte a következőképpen történik meg:</w:t>
      </w:r>
    </w:p>
    <w:p w14:paraId="60B741DE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166C108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83284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6A6ED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EBC0C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"uniteduniversities"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0EC34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6A9955"/>
          <w:sz w:val="21"/>
          <w:szCs w:val="21"/>
        </w:rPr>
        <w:t>// Kapcsolat létrehozása</w:t>
      </w:r>
    </w:p>
    <w:p w14:paraId="64B26A8B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360C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E46AA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6A9955"/>
          <w:sz w:val="21"/>
          <w:szCs w:val="21"/>
        </w:rPr>
        <w:t>// Kapcsolat ellenőrzése</w:t>
      </w:r>
    </w:p>
    <w:p w14:paraId="57D9BE60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941D0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360C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"Sikertelen kapcsolódás: 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EB9B3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CD735CB" w14:textId="5A07C2CC" w:rsidR="00287262" w:rsidRDefault="0039159C" w:rsidP="0039159C">
      <w:pPr>
        <w:pStyle w:val="Kpalrs"/>
      </w:pPr>
      <w:r w:rsidRPr="007C2780">
        <w:t>1.</w:t>
      </w:r>
    </w:p>
    <w:p w14:paraId="76C8E87E" w14:textId="77B2592F" w:rsidR="00AD360C" w:rsidRPr="00AD360C" w:rsidRDefault="00AD360C" w:rsidP="00AD360C">
      <w:r>
        <w:t xml:space="preserve">A későbbiekben a különbőző adatbázisműeletek során </w:t>
      </w:r>
    </w:p>
    <w:p w14:paraId="77378349" w14:textId="77777777" w:rsidR="00287262" w:rsidRPr="007C2780" w:rsidRDefault="00287262" w:rsidP="00287262">
      <w:pPr>
        <w:pStyle w:val="Cmsor3"/>
        <w:rPr>
          <w:color w:val="auto"/>
        </w:rPr>
      </w:pPr>
      <w:bookmarkStart w:id="56" w:name="_Toc102487027"/>
      <w:bookmarkStart w:id="57" w:name="_Toc130554010"/>
      <w:r w:rsidRPr="007C2780">
        <w:rPr>
          <w:color w:val="auto"/>
        </w:rPr>
        <w:t>Tartalom frissítése a weblapon:</w:t>
      </w:r>
      <w:bookmarkEnd w:id="56"/>
      <w:bookmarkEnd w:id="57"/>
    </w:p>
    <w:p w14:paraId="27B47FDB" w14:textId="0830BE5F" w:rsidR="00287262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weboldalalon a tartalom megjelenítését egy session segítésével valósítom meg. Ami azt jelenti hogy az oldalon a tartalmak és a fülek közötti lepegetésekor nem minden alkalommal frissül a lap hanem csak mindig az adott oldalnak megfelelő tartalmat frissíti le.</w:t>
      </w:r>
    </w:p>
    <w:p w14:paraId="5103FCE1" w14:textId="62D3766F" w:rsidR="00AD360C" w:rsidRDefault="00AD360C" w:rsidP="00AD360C">
      <w:pPr>
        <w:pStyle w:val="Cmsor3"/>
      </w:pPr>
      <w:r>
        <w:t>Regisztráció:</w:t>
      </w:r>
    </w:p>
    <w:p w14:paraId="65735FEE" w14:textId="29AA7483" w:rsidR="00C25299" w:rsidRDefault="00C25299" w:rsidP="00C25299">
      <w:pPr>
        <w:pStyle w:val="Firstparagraph"/>
      </w:pPr>
      <w:r>
        <w:t>A weboldalra történő regisztráció a következőképpen törtnéik:</w:t>
      </w:r>
    </w:p>
    <w:p w14:paraId="616B6BC4" w14:textId="77777777" w:rsidR="00225CE2" w:rsidRPr="00C25299" w:rsidRDefault="00225CE2" w:rsidP="00225CE2">
      <w:pPr>
        <w:ind w:firstLine="0"/>
      </w:pPr>
    </w:p>
    <w:p w14:paraId="711228AC" w14:textId="77777777" w:rsidR="00225CE2" w:rsidRPr="00C25299" w:rsidRDefault="00225CE2" w:rsidP="00225C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"Vezetéknév"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</w:p>
    <w:p w14:paraId="60AF52F5" w14:textId="77777777" w:rsidR="00225CE2" w:rsidRPr="00C25299" w:rsidRDefault="00225CE2" w:rsidP="00225C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"([A-Z]([a-záéúőóüö.]{1,}\s?)){1,40}"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B449B89" w14:textId="23A96806" w:rsidR="00225CE2" w:rsidRPr="00225CE2" w:rsidRDefault="00225CE2" w:rsidP="00225CE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oninvalid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setCustomValidity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('Vezétéknéknév megadása kötelező')"</w:t>
      </w:r>
      <w:r w:rsidRPr="00C252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2451C" w14:textId="6D8A4AEC" w:rsidR="00C25299" w:rsidRDefault="00C25299" w:rsidP="00C25299">
      <w:r>
        <w:t xml:space="preserve">A felhasználó egy form segítségével megadja a </w:t>
      </w:r>
      <w:r w:rsidR="00225CE2">
        <w:t>felhasználó</w:t>
      </w:r>
      <w:r>
        <w:t xml:space="preserve"> adatait</w:t>
      </w:r>
      <w:r w:rsidR="00225CE2">
        <w:t xml:space="preserve"> amiknek helyeségét és meglétet regex pattern segítésével ellenörzöm pl:</w:t>
      </w:r>
    </w:p>
    <w:p w14:paraId="6D69325F" w14:textId="6D7FA90C" w:rsidR="00225CE2" w:rsidRDefault="00225CE2" w:rsidP="00225CE2">
      <w:pPr>
        <w:ind w:firstLine="709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"([A-Z]([a-záéúőóüö.]{1,}\s?)){1,40}"</w:t>
      </w:r>
    </w:p>
    <w:p w14:paraId="55851F81" w14:textId="4E9F435E" w:rsidR="00225CE2" w:rsidRPr="00225CE2" w:rsidRDefault="00225CE2" w:rsidP="00225CE2">
      <w:pPr>
        <w:ind w:firstLine="709"/>
        <w:rPr>
          <w:rFonts w:cs="Times New Roman"/>
          <w:szCs w:val="24"/>
        </w:rPr>
      </w:pPr>
      <w:r w:rsidRPr="00225CE2">
        <w:rPr>
          <w:rFonts w:cs="Times New Roman"/>
          <w:szCs w:val="24"/>
        </w:rPr>
        <w:t>A-z karakterig plussz a (</w:t>
      </w:r>
      <w:r w:rsidRPr="00C25299">
        <w:rPr>
          <w:rFonts w:cs="Times New Roman"/>
          <w:szCs w:val="24"/>
        </w:rPr>
        <w:t>a-záéúőóüö.</w:t>
      </w:r>
      <w:r w:rsidRPr="00225CE2">
        <w:rPr>
          <w:rFonts w:cs="Times New Roman"/>
          <w:szCs w:val="24"/>
        </w:rPr>
        <w:t>) magyar abc ékezetes beüti</w:t>
      </w:r>
    </w:p>
    <w:p w14:paraId="7BE4E08B" w14:textId="77777777" w:rsidR="00C25299" w:rsidRPr="00C25299" w:rsidRDefault="00C25299" w:rsidP="00225CE2">
      <w:pPr>
        <w:ind w:firstLine="0"/>
      </w:pPr>
    </w:p>
    <w:p w14:paraId="34CE04A2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E9499C9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$firstname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DC932F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$lastname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071969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'mail'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66B8D8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$neptun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'neptun'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CE1F4B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'psw'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935E95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$jelszo2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'pswag'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A047E8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35797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registered_users 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neptun 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$neptun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373FA32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$firstname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22ECC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$vane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A31C2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$lastname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3BDCF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$kodhossz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$neptun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5A257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$jelszohossz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1AC10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2AE16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$titkositott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D7EBF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$neptunfel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$neptun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44FC9" w14:textId="77777777" w:rsidR="00C25299" w:rsidRPr="00C25299" w:rsidRDefault="00C25299" w:rsidP="00C25299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5A92A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252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252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$vane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252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$kodhossz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252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$jelszo2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$jelszohossz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2529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D76D3F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registered_users 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$neptun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$firstname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$lastname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$titkositott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r w:rsidRPr="00C25299">
        <w:rPr>
          <w:rFonts w:ascii="Consolas" w:eastAsia="Times New Roman" w:hAnsi="Consolas" w:cs="Times New Roman"/>
          <w:color w:val="569CD6"/>
          <w:sz w:val="21"/>
          <w:szCs w:val="21"/>
        </w:rPr>
        <w:t>now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()) 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87048B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2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99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62FAC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1FB7E4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 &lt;div class='not'&gt;Sikeres regisztráció! &lt;/div&gt;"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EA0F0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D0DB5F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2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7CB097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52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99">
        <w:rPr>
          <w:rFonts w:ascii="Consolas" w:eastAsia="Times New Roman" w:hAnsi="Consolas" w:cs="Times New Roman"/>
          <w:color w:val="CE9178"/>
          <w:sz w:val="21"/>
          <w:szCs w:val="21"/>
        </w:rPr>
        <w:t>" &lt;div class='not'&gt;Sikertelen regisztráció! &lt;/div&gt;"</w:t>
      </w: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F82F9" w14:textId="77777777" w:rsidR="00C25299" w:rsidRPr="00C25299" w:rsidRDefault="00C25299" w:rsidP="00C2529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ACC3AB" w14:textId="77777777" w:rsidR="00AD360C" w:rsidRPr="00AD360C" w:rsidRDefault="00AD360C" w:rsidP="00AD360C">
      <w:pPr>
        <w:pStyle w:val="Firstparagraph"/>
      </w:pPr>
    </w:p>
    <w:p w14:paraId="728BA2B1" w14:textId="4511F06F" w:rsidR="00EB3DAB" w:rsidRPr="00EB3DAB" w:rsidRDefault="00287262" w:rsidP="00EB3DAB">
      <w:pPr>
        <w:pStyle w:val="Cmsor3"/>
        <w:rPr>
          <w:color w:val="auto"/>
        </w:rPr>
      </w:pPr>
      <w:bookmarkStart w:id="58" w:name="_Toc102487028"/>
      <w:bookmarkStart w:id="59" w:name="_Toc130554011"/>
      <w:r w:rsidRPr="007C2780">
        <w:rPr>
          <w:color w:val="auto"/>
        </w:rPr>
        <w:lastRenderedPageBreak/>
        <w:t>Bejelentkezés:</w:t>
      </w:r>
      <w:bookmarkEnd w:id="58"/>
      <w:bookmarkEnd w:id="59"/>
    </w:p>
    <w:p w14:paraId="6FF20359" w14:textId="77777777" w:rsidR="00287262" w:rsidRPr="007C2780" w:rsidRDefault="00287262" w:rsidP="00287262">
      <w:pPr>
        <w:rPr>
          <w:rFonts w:cs="Times New Roman"/>
          <w:szCs w:val="24"/>
        </w:rPr>
      </w:pPr>
      <w:r w:rsidRPr="007C2780">
        <w:rPr>
          <w:rFonts w:cs="Times New Roman"/>
          <w:szCs w:val="24"/>
        </w:rPr>
        <w:t>A weboldalra történő bejelentkezés  a következő módon fog megtörténni:</w:t>
      </w:r>
    </w:p>
    <w:p w14:paraId="32E7D324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29BEBC4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$nc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'neptuncode'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B06FF5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$pw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C3D4DC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9D802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$titkositott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$pw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70A7A2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$ncfel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$nc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BC2B4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9267E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360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registered_users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neptun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$ncfel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&amp;&amp;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$titkositott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684F9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$exists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7FCBB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75538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360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lastName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registered_users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neptun </w:t>
      </w:r>
      <w:r w:rsidRPr="00AD360C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$ncfel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D2388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6A9955"/>
          <w:sz w:val="21"/>
          <w:szCs w:val="21"/>
        </w:rPr>
        <w:t>//ellenörzés</w:t>
      </w:r>
    </w:p>
    <w:p w14:paraId="2A88D83F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CB96F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$exists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D36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4C2BB47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36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"Hibás neptunkód vagy jelszó!"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77878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F58017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36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3FCCCB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D360C">
        <w:rPr>
          <w:rFonts w:ascii="Consolas" w:eastAsia="Times New Roman" w:hAnsi="Consolas" w:cs="Times New Roman"/>
          <w:color w:val="9CDCFE"/>
          <w:sz w:val="21"/>
          <w:szCs w:val="21"/>
        </w:rPr>
        <w:t>$ncfel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06ACD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36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60C">
        <w:rPr>
          <w:rFonts w:ascii="Consolas" w:eastAsia="Times New Roman" w:hAnsi="Consolas" w:cs="Times New Roman"/>
          <w:color w:val="CE9178"/>
          <w:sz w:val="21"/>
          <w:szCs w:val="21"/>
        </w:rPr>
        <w:t>"Location:?page=main"</w:t>
      </w: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2E1943" w14:textId="77777777" w:rsidR="00AD360C" w:rsidRPr="00AD360C" w:rsidRDefault="00AD360C" w:rsidP="00AD360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6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24CC8F" w14:textId="77777777" w:rsidR="00AD360C" w:rsidRDefault="00AD360C" w:rsidP="00AD360C">
      <w:pPr>
        <w:ind w:firstLine="0"/>
      </w:pPr>
    </w:p>
    <w:p w14:paraId="1B13A0D7" w14:textId="77777777" w:rsidR="00AD360C" w:rsidRDefault="00AD360C" w:rsidP="00AD360C">
      <w:pPr>
        <w:ind w:firstLine="0"/>
      </w:pPr>
    </w:p>
    <w:p w14:paraId="72ABCAD8" w14:textId="717E7321" w:rsidR="00AD360C" w:rsidRPr="007C2780" w:rsidRDefault="00AD360C" w:rsidP="00AD360C">
      <w:pPr>
        <w:ind w:firstLine="0"/>
        <w:sectPr w:rsidR="00AD360C" w:rsidRPr="007C2780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7C2780" w:rsidRDefault="0050128E" w:rsidP="00771B5F">
      <w:pPr>
        <w:pStyle w:val="Cmsor1-szmozatlan"/>
        <w:rPr>
          <w:color w:val="auto"/>
        </w:rPr>
      </w:pPr>
      <w:bookmarkStart w:id="60" w:name="_Toc130554012"/>
      <w:r w:rsidRPr="007C2780">
        <w:rPr>
          <w:color w:val="auto"/>
        </w:rPr>
        <w:lastRenderedPageBreak/>
        <w:t>Irodalomjegyzék</w:t>
      </w:r>
      <w:bookmarkEnd w:id="60"/>
      <w:r w:rsidR="00B84CB4" w:rsidRPr="007C2780">
        <w:rPr>
          <w:color w:val="auto"/>
        </w:rPr>
        <w:fldChar w:fldCharType="begin"/>
      </w:r>
      <w:r w:rsidR="00B84CB4" w:rsidRPr="007C2780">
        <w:rPr>
          <w:color w:val="auto"/>
        </w:rPr>
        <w:instrText xml:space="preserve"> BIBLIOGRAPHY  \l 1038 </w:instrText>
      </w:r>
      <w:r w:rsidR="00B84CB4" w:rsidRPr="007C2780">
        <w:rPr>
          <w:color w:val="auto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7C2780" w:rsidRPr="007C2780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Pr="007C2780" w:rsidRDefault="009944F1" w:rsidP="00690423">
            <w:pPr>
              <w:pStyle w:val="Irodalomjegyzk"/>
              <w:rPr>
                <w:noProof/>
                <w:szCs w:val="24"/>
                <w:lang w:val="en-GB"/>
              </w:rPr>
            </w:pPr>
            <w:r w:rsidRPr="007C2780"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Pr="007C2780" w:rsidRDefault="009944F1" w:rsidP="00690423">
            <w:pPr>
              <w:pStyle w:val="Irodalomjegyzk"/>
              <w:rPr>
                <w:noProof/>
                <w:lang w:val="en-GB"/>
              </w:rPr>
            </w:pPr>
            <w:r w:rsidRPr="007C2780">
              <w:rPr>
                <w:noProof/>
                <w:lang w:val="en-GB"/>
              </w:rPr>
              <w:t xml:space="preserve">T. De Smedt and W. Daelemans, “Pattern for python.,” </w:t>
            </w:r>
            <w:r w:rsidRPr="007C2780"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 w:rsidRPr="007C2780"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7C2780" w:rsidRPr="007C2780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Pr="007C2780" w:rsidRDefault="009944F1" w:rsidP="00690423">
            <w:pPr>
              <w:pStyle w:val="Irodalomjegyzk"/>
              <w:rPr>
                <w:noProof/>
              </w:rPr>
            </w:pPr>
            <w:r w:rsidRPr="007C2780"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Pr="007C2780" w:rsidRDefault="009944F1" w:rsidP="00690423">
            <w:pPr>
              <w:pStyle w:val="Irodalomjegyzk"/>
              <w:rPr>
                <w:noProof/>
              </w:rPr>
            </w:pPr>
            <w:r w:rsidRPr="007C2780"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:rsidRPr="007C2780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Pr="007C2780" w:rsidRDefault="009944F1" w:rsidP="00690423">
            <w:pPr>
              <w:pStyle w:val="Irodalomjegyzk"/>
              <w:rPr>
                <w:noProof/>
              </w:rPr>
            </w:pPr>
            <w:r w:rsidRPr="007C2780"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Pr="007C2780" w:rsidRDefault="009944F1" w:rsidP="00690423">
            <w:pPr>
              <w:pStyle w:val="Irodalomjegyzk"/>
              <w:rPr>
                <w:noProof/>
              </w:rPr>
            </w:pPr>
            <w:r w:rsidRPr="007C2780"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Pr="007C2780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Pr="007C2780" w:rsidRDefault="00B84CB4" w:rsidP="00771B5F">
      <w:pPr>
        <w:pStyle w:val="Cmsor1-szmozatlan"/>
        <w:rPr>
          <w:color w:val="auto"/>
        </w:rPr>
      </w:pPr>
      <w:r w:rsidRPr="007C2780">
        <w:rPr>
          <w:color w:val="auto"/>
        </w:rPr>
        <w:lastRenderedPageBreak/>
        <w:fldChar w:fldCharType="end"/>
      </w:r>
      <w:bookmarkStart w:id="61" w:name="_Ref89376640"/>
      <w:bookmarkStart w:id="62" w:name="_Toc130554013"/>
      <w:r w:rsidR="002F016A" w:rsidRPr="007C2780">
        <w:rPr>
          <w:color w:val="auto"/>
        </w:rPr>
        <w:t>Mellékletek</w:t>
      </w:r>
      <w:bookmarkEnd w:id="61"/>
      <w:bookmarkEnd w:id="62"/>
    </w:p>
    <w:p w14:paraId="059B85E2" w14:textId="77777777" w:rsidR="0082775C" w:rsidRPr="007C2780" w:rsidRDefault="0082775C" w:rsidP="00037D0C">
      <w:pPr>
        <w:pStyle w:val="Firstparagraph"/>
      </w:pPr>
      <w:r w:rsidRPr="007C2780">
        <w:t>Mappaszerkezet</w:t>
      </w:r>
    </w:p>
    <w:p w14:paraId="3A6BE5F3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+chatbot</w:t>
      </w:r>
    </w:p>
    <w:p w14:paraId="5861739E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backen.bat</w:t>
      </w:r>
    </w:p>
    <w:p w14:paraId="2D9D5429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backend.py</w:t>
      </w:r>
    </w:p>
    <w:p w14:paraId="07B2619E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files.doc</w:t>
      </w:r>
    </w:p>
    <w:p w14:paraId="6157B121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fixedlinks.json</w:t>
      </w:r>
    </w:p>
    <w:p w14:paraId="7C332ACF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ipcheck.py</w:t>
      </w:r>
    </w:p>
    <w:p w14:paraId="51FE2FA6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linkek.json</w:t>
      </w:r>
    </w:p>
    <w:p w14:paraId="1F76D53D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linkfix.py</w:t>
      </w:r>
    </w:p>
    <w:p w14:paraId="2CDF4826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log.txt</w:t>
      </w:r>
    </w:p>
    <w:p w14:paraId="0CDF9C1F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sqlwriter.py</w:t>
      </w:r>
    </w:p>
    <w:p w14:paraId="7974FB38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textprocessor.py</w:t>
      </w:r>
    </w:p>
    <w:p w14:paraId="17D688C2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 xml:space="preserve">|   </w:t>
      </w:r>
    </w:p>
    <w:p w14:paraId="1C49463B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+---backend</w:t>
      </w:r>
    </w:p>
    <w:p w14:paraId="42181169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pyvenv.cfg</w:t>
      </w:r>
    </w:p>
    <w:p w14:paraId="3060CA07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+---lara</w:t>
      </w:r>
    </w:p>
    <w:p w14:paraId="0C334311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|   entities.py</w:t>
      </w:r>
    </w:p>
    <w:p w14:paraId="25A09275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|   nlp.py</w:t>
      </w:r>
    </w:p>
    <w:p w14:paraId="1C1F5D96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|   parser.py</w:t>
      </w:r>
    </w:p>
    <w:p w14:paraId="7A55F71D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|   stemmer.py</w:t>
      </w:r>
    </w:p>
    <w:p w14:paraId="4EF61982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+---static</w:t>
      </w:r>
    </w:p>
    <w:p w14:paraId="523D6160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+---css</w:t>
      </w:r>
    </w:p>
    <w:p w14:paraId="17CD6EDA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|       chat.css</w:t>
      </w:r>
    </w:p>
    <w:p w14:paraId="3F2265E8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 xml:space="preserve">|   |       </w:t>
      </w:r>
    </w:p>
    <w:p w14:paraId="25AC3E6A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\---js</w:t>
      </w:r>
    </w:p>
    <w:p w14:paraId="5BE326C6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        chat.js</w:t>
      </w:r>
    </w:p>
    <w:p w14:paraId="34535199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 xml:space="preserve">|           </w:t>
      </w:r>
    </w:p>
    <w:p w14:paraId="7B6E21FC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+---templates</w:t>
      </w:r>
    </w:p>
    <w:p w14:paraId="4B1AC4B8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>|       index.html</w:t>
      </w:r>
    </w:p>
    <w:p w14:paraId="5CF9B091" w14:textId="77777777" w:rsidR="0082775C" w:rsidRPr="007C2780" w:rsidRDefault="0082775C" w:rsidP="0082775C">
      <w:pPr>
        <w:pStyle w:val="Csakszveg"/>
        <w:rPr>
          <w:rFonts w:ascii="Courier New" w:hAnsi="Courier New" w:cs="Courier New"/>
        </w:rPr>
      </w:pPr>
      <w:r w:rsidRPr="007C2780">
        <w:rPr>
          <w:rFonts w:ascii="Courier New" w:hAnsi="Courier New" w:cs="Courier New"/>
        </w:rPr>
        <w:t xml:space="preserve">|        </w:t>
      </w:r>
    </w:p>
    <w:p w14:paraId="71F78FD4" w14:textId="36D4089B" w:rsidR="0082775C" w:rsidRPr="007C2780" w:rsidRDefault="0082775C" w:rsidP="0082775C">
      <w:pPr>
        <w:rPr>
          <w:rFonts w:cs="Times New Roman"/>
        </w:rPr>
      </w:pPr>
      <w:r w:rsidRPr="007C2780">
        <w:t>[</w:t>
      </w:r>
      <w:r w:rsidR="00367AFA" w:rsidRPr="007C2780">
        <w:t xml:space="preserve">PÉLDA!!! </w:t>
      </w:r>
      <w:r w:rsidRPr="007C2780"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7C2780" w:rsidRDefault="0082775C" w:rsidP="0082775C"/>
    <w:p w14:paraId="0C058215" w14:textId="77777777" w:rsidR="00B36958" w:rsidRPr="007C2780" w:rsidRDefault="00B36958" w:rsidP="00771B5F">
      <w:pPr>
        <w:pStyle w:val="Cmsor1-szmozatlan"/>
        <w:rPr>
          <w:color w:val="auto"/>
        </w:rPr>
      </w:pPr>
      <w:bookmarkStart w:id="63" w:name="_Toc130554014"/>
      <w:r w:rsidRPr="007C2780">
        <w:rPr>
          <w:color w:val="auto"/>
        </w:rPr>
        <w:lastRenderedPageBreak/>
        <w:t>Ábrajegyzék</w:t>
      </w:r>
      <w:bookmarkEnd w:id="63"/>
    </w:p>
    <w:p w14:paraId="4B5E0D12" w14:textId="6822A4D8" w:rsidR="00B36958" w:rsidRPr="007C2780" w:rsidRDefault="00000000" w:rsidP="00B36958">
      <w:pPr>
        <w:tabs>
          <w:tab w:val="left" w:pos="1220"/>
        </w:tabs>
      </w:pPr>
      <w:fldSimple w:instr=" TOC \h \z \c &quot;ábra&quot; ">
        <w:r w:rsidR="0039159C" w:rsidRPr="007C2780">
          <w:rPr>
            <w:b/>
            <w:bCs/>
            <w:noProof/>
          </w:rPr>
          <w:t>Nincs ábrajegyzék-bejegyzés.</w:t>
        </w:r>
      </w:fldSimple>
    </w:p>
    <w:p w14:paraId="72285A48" w14:textId="77777777" w:rsidR="00B36958" w:rsidRPr="007C2780" w:rsidRDefault="00B36958" w:rsidP="00771B5F">
      <w:pPr>
        <w:pStyle w:val="Cmsor1-szmozatlan"/>
        <w:rPr>
          <w:color w:val="auto"/>
        </w:rPr>
      </w:pPr>
      <w:bookmarkStart w:id="64" w:name="_Toc130554015"/>
      <w:r w:rsidRPr="007C2780">
        <w:rPr>
          <w:color w:val="auto"/>
        </w:rPr>
        <w:lastRenderedPageBreak/>
        <w:t>Táblázatjegyzék</w:t>
      </w:r>
      <w:bookmarkEnd w:id="64"/>
    </w:p>
    <w:p w14:paraId="111C67D5" w14:textId="77777777" w:rsidR="00592D5F" w:rsidRPr="007C2780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 w:rsidRPr="007C2780">
        <w:fldChar w:fldCharType="begin"/>
      </w:r>
      <w:r w:rsidRPr="007C2780">
        <w:instrText xml:space="preserve"> TOC \h \z \c "táblázat" </w:instrText>
      </w:r>
      <w:r w:rsidRPr="007C2780">
        <w:fldChar w:fldCharType="separate"/>
      </w:r>
      <w:hyperlink w:anchor="_Toc97890942" w:history="1">
        <w:r w:rsidR="00592D5F" w:rsidRPr="007C2780">
          <w:rPr>
            <w:rStyle w:val="Hiperhivatkozs"/>
            <w:noProof/>
            <w:color w:val="auto"/>
          </w:rPr>
          <w:t>1. táblázat (forrás megjelölésével) [2]</w:t>
        </w:r>
        <w:r w:rsidR="00592D5F" w:rsidRPr="007C2780">
          <w:rPr>
            <w:noProof/>
            <w:webHidden/>
          </w:rPr>
          <w:tab/>
        </w:r>
        <w:r w:rsidR="00592D5F" w:rsidRPr="007C2780">
          <w:rPr>
            <w:noProof/>
            <w:webHidden/>
          </w:rPr>
          <w:fldChar w:fldCharType="begin"/>
        </w:r>
        <w:r w:rsidR="00592D5F" w:rsidRPr="007C2780">
          <w:rPr>
            <w:noProof/>
            <w:webHidden/>
          </w:rPr>
          <w:instrText xml:space="preserve"> PAGEREF _Toc97890942 \h </w:instrText>
        </w:r>
        <w:r w:rsidR="00592D5F" w:rsidRPr="007C2780">
          <w:rPr>
            <w:noProof/>
            <w:webHidden/>
          </w:rPr>
        </w:r>
        <w:r w:rsidR="00592D5F" w:rsidRPr="007C2780">
          <w:rPr>
            <w:noProof/>
            <w:webHidden/>
          </w:rPr>
          <w:fldChar w:fldCharType="separate"/>
        </w:r>
        <w:r w:rsidR="00320651" w:rsidRPr="007C2780">
          <w:rPr>
            <w:noProof/>
            <w:webHidden/>
          </w:rPr>
          <w:t>1</w:t>
        </w:r>
        <w:r w:rsidR="00592D5F" w:rsidRPr="007C2780">
          <w:rPr>
            <w:noProof/>
            <w:webHidden/>
          </w:rPr>
          <w:fldChar w:fldCharType="end"/>
        </w:r>
      </w:hyperlink>
    </w:p>
    <w:p w14:paraId="09C80A9C" w14:textId="77777777" w:rsidR="004C4C4A" w:rsidRPr="007C2780" w:rsidRDefault="00B36958" w:rsidP="004C4C4A">
      <w:r w:rsidRPr="007C2780">
        <w:fldChar w:fldCharType="end"/>
      </w:r>
    </w:p>
    <w:sectPr w:rsidR="004C4C4A" w:rsidRPr="007C2780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147E" w14:textId="77777777" w:rsidR="00EC2725" w:rsidRDefault="00EC2725" w:rsidP="003101D0">
      <w:pPr>
        <w:spacing w:line="240" w:lineRule="auto"/>
      </w:pPr>
      <w:r>
        <w:separator/>
      </w:r>
    </w:p>
  </w:endnote>
  <w:endnote w:type="continuationSeparator" w:id="0">
    <w:p w14:paraId="433F6EBC" w14:textId="77777777" w:rsidR="00EC2725" w:rsidRDefault="00EC2725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1046" w14:textId="77777777" w:rsidR="00EC2725" w:rsidRDefault="00EC2725" w:rsidP="003101D0">
      <w:pPr>
        <w:spacing w:line="240" w:lineRule="auto"/>
      </w:pPr>
      <w:r>
        <w:separator/>
      </w:r>
    </w:p>
  </w:footnote>
  <w:footnote w:type="continuationSeparator" w:id="0">
    <w:p w14:paraId="773D2964" w14:textId="77777777" w:rsidR="00EC2725" w:rsidRDefault="00EC2725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59B074C4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EB3DAB">
      <w:rPr>
        <w:rFonts w:cs="Times New Roman"/>
        <w:noProof/>
        <w:szCs w:val="24"/>
      </w:rPr>
      <w:t>Általam választott megoldások: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7D"/>
    <w:multiLevelType w:val="hybridMultilevel"/>
    <w:tmpl w:val="E13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1A94CEA"/>
    <w:multiLevelType w:val="multilevel"/>
    <w:tmpl w:val="0082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7B34FB"/>
    <w:multiLevelType w:val="hybridMultilevel"/>
    <w:tmpl w:val="674E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2011CF"/>
    <w:multiLevelType w:val="multilevel"/>
    <w:tmpl w:val="B1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F74A9"/>
    <w:multiLevelType w:val="multilevel"/>
    <w:tmpl w:val="6CA0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2A3166"/>
    <w:multiLevelType w:val="hybridMultilevel"/>
    <w:tmpl w:val="8FC2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E3A98"/>
    <w:multiLevelType w:val="hybridMultilevel"/>
    <w:tmpl w:val="440C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10B14"/>
    <w:multiLevelType w:val="hybridMultilevel"/>
    <w:tmpl w:val="7A18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5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D5C0930"/>
    <w:multiLevelType w:val="hybridMultilevel"/>
    <w:tmpl w:val="4000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4504">
    <w:abstractNumId w:val="12"/>
  </w:num>
  <w:num w:numId="2" w16cid:durableId="3576610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98235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9732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17810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49795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0719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3755319">
    <w:abstractNumId w:val="15"/>
  </w:num>
  <w:num w:numId="9" w16cid:durableId="2173285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1617640">
    <w:abstractNumId w:val="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77741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521085">
    <w:abstractNumId w:val="13"/>
  </w:num>
  <w:num w:numId="13" w16cid:durableId="1655068978">
    <w:abstractNumId w:val="8"/>
  </w:num>
  <w:num w:numId="14" w16cid:durableId="1831600640">
    <w:abstractNumId w:val="14"/>
  </w:num>
  <w:num w:numId="15" w16cid:durableId="1609655345">
    <w:abstractNumId w:val="6"/>
  </w:num>
  <w:num w:numId="16" w16cid:durableId="20052341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43931554">
    <w:abstractNumId w:val="4"/>
  </w:num>
  <w:num w:numId="18" w16cid:durableId="331296110">
    <w:abstractNumId w:val="16"/>
  </w:num>
  <w:num w:numId="19" w16cid:durableId="685980859">
    <w:abstractNumId w:val="1"/>
  </w:num>
  <w:num w:numId="20" w16cid:durableId="349333336">
    <w:abstractNumId w:val="5"/>
  </w:num>
  <w:num w:numId="21" w16cid:durableId="1607611943">
    <w:abstractNumId w:val="7"/>
  </w:num>
  <w:num w:numId="22" w16cid:durableId="566035009">
    <w:abstractNumId w:val="3"/>
  </w:num>
  <w:num w:numId="23" w16cid:durableId="438259020">
    <w:abstractNumId w:val="10"/>
  </w:num>
  <w:num w:numId="24" w16cid:durableId="567149952">
    <w:abstractNumId w:val="11"/>
  </w:num>
  <w:num w:numId="25" w16cid:durableId="568928115">
    <w:abstractNumId w:val="9"/>
  </w:num>
  <w:num w:numId="26" w16cid:durableId="631786424">
    <w:abstractNumId w:val="17"/>
  </w:num>
  <w:num w:numId="27" w16cid:durableId="609583071">
    <w:abstractNumId w:val="0"/>
  </w:num>
  <w:num w:numId="28" w16cid:durableId="1744332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80AF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B9F"/>
    <w:rsid w:val="000C2AAF"/>
    <w:rsid w:val="000C3675"/>
    <w:rsid w:val="000D0142"/>
    <w:rsid w:val="000D09DC"/>
    <w:rsid w:val="000D2F68"/>
    <w:rsid w:val="000E0C4A"/>
    <w:rsid w:val="000E75A5"/>
    <w:rsid w:val="000F2381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1CAC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5CE2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4622"/>
    <w:rsid w:val="002773E2"/>
    <w:rsid w:val="00282ACF"/>
    <w:rsid w:val="002844C3"/>
    <w:rsid w:val="00287262"/>
    <w:rsid w:val="002905E4"/>
    <w:rsid w:val="00291A15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159C"/>
    <w:rsid w:val="003936A0"/>
    <w:rsid w:val="00395857"/>
    <w:rsid w:val="00397125"/>
    <w:rsid w:val="003A47C7"/>
    <w:rsid w:val="003A5EC2"/>
    <w:rsid w:val="003B5C87"/>
    <w:rsid w:val="003B71D8"/>
    <w:rsid w:val="003B7C8A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743A8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4C35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1239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5561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2069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C2780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7020"/>
    <w:rsid w:val="008B2567"/>
    <w:rsid w:val="008B7EA5"/>
    <w:rsid w:val="008D0D1A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26A40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D360C"/>
    <w:rsid w:val="00AE14AD"/>
    <w:rsid w:val="00AF32E9"/>
    <w:rsid w:val="00AF3B2F"/>
    <w:rsid w:val="00AF7483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25299"/>
    <w:rsid w:val="00C34C3B"/>
    <w:rsid w:val="00C44D58"/>
    <w:rsid w:val="00C51804"/>
    <w:rsid w:val="00C57EDF"/>
    <w:rsid w:val="00C741A3"/>
    <w:rsid w:val="00C77E82"/>
    <w:rsid w:val="00C77F55"/>
    <w:rsid w:val="00C84D01"/>
    <w:rsid w:val="00C8677E"/>
    <w:rsid w:val="00C94362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7C16"/>
    <w:rsid w:val="00D16903"/>
    <w:rsid w:val="00D209FE"/>
    <w:rsid w:val="00D23FAA"/>
    <w:rsid w:val="00D246FE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74D0"/>
    <w:rsid w:val="00DB059D"/>
    <w:rsid w:val="00DB1F4E"/>
    <w:rsid w:val="00DB36A3"/>
    <w:rsid w:val="00DB6FAA"/>
    <w:rsid w:val="00DC0296"/>
    <w:rsid w:val="00DD5D06"/>
    <w:rsid w:val="00DD7B11"/>
    <w:rsid w:val="00DE0E1B"/>
    <w:rsid w:val="00DF2021"/>
    <w:rsid w:val="00DF2A55"/>
    <w:rsid w:val="00DF6AE8"/>
    <w:rsid w:val="00E00105"/>
    <w:rsid w:val="00E237FB"/>
    <w:rsid w:val="00E32DA4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2D1B"/>
    <w:rsid w:val="00EB3DAB"/>
    <w:rsid w:val="00EB71D7"/>
    <w:rsid w:val="00EB7737"/>
    <w:rsid w:val="00EC2725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4E5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769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28726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Kiemels2">
    <w:name w:val="Strong"/>
    <w:basedOn w:val="Bekezdsalapbettpusa"/>
    <w:uiPriority w:val="22"/>
    <w:qFormat/>
    <w:rsid w:val="00287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</Template>
  <TotalTime>305</TotalTime>
  <Pages>27</Pages>
  <Words>3952</Words>
  <Characters>22528</Characters>
  <Application>Microsoft Office Word</Application>
  <DocSecurity>0</DocSecurity>
  <Lines>187</Lines>
  <Paragraphs>52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Rentler Ferenc</cp:lastModifiedBy>
  <cp:revision>33</cp:revision>
  <dcterms:created xsi:type="dcterms:W3CDTF">2022-03-23T12:30:00Z</dcterms:created>
  <dcterms:modified xsi:type="dcterms:W3CDTF">2023-04-01T09:38:00Z</dcterms:modified>
</cp:coreProperties>
</file>